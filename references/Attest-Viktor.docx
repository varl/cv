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6804" w:rightFromText="3969" w:vertAnchor="page" w:horzAnchor="page" w:tblpX="1418" w:tblpY="277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9"/>
      </w:tblGrid>
      <w:tr w:rsidR="00256E29" w:rsidRPr="00602F7A" w:rsidTr="00602F7A">
        <w:trPr>
          <w:trHeight w:val="2646"/>
        </w:trPr>
        <w:tc>
          <w:tcPr>
            <w:tcW w:w="5329" w:type="dxa"/>
          </w:tcPr>
          <w:p w:rsidR="00256E29" w:rsidRPr="00602F7A" w:rsidRDefault="00602F7A" w:rsidP="00602F7A">
            <w:bookmarkStart w:id="0" w:name="_GoBack"/>
            <w:bookmarkEnd w:id="0"/>
            <w:r>
              <w:t>Til den det måtte angå</w:t>
            </w:r>
          </w:p>
        </w:tc>
      </w:tr>
    </w:tbl>
    <w:p w:rsidR="00791288" w:rsidRPr="00602F7A" w:rsidRDefault="00602F7A" w:rsidP="00791288">
      <w:pPr>
        <w:pStyle w:val="DocumentHeading"/>
      </w:pPr>
      <w:r>
        <w:t>Attest</w:t>
      </w:r>
    </w:p>
    <w:p w:rsidR="00602F7A" w:rsidRDefault="00950F11" w:rsidP="00950F11">
      <w:pPr>
        <w:rPr>
          <w:color w:val="FF0000"/>
        </w:rPr>
      </w:pPr>
      <w:r>
        <w:t>Viktor Varland</w:t>
      </w:r>
      <w:r w:rsidR="00602F7A">
        <w:t xml:space="preserve">, født </w:t>
      </w:r>
      <w:proofErr w:type="gramStart"/>
      <w:r w:rsidR="005953FA">
        <w:t>04.05.1986</w:t>
      </w:r>
      <w:proofErr w:type="gramEnd"/>
      <w:r w:rsidR="001D2705">
        <w:t>,</w:t>
      </w:r>
      <w:r w:rsidR="001D2705" w:rsidRPr="001D2705">
        <w:t xml:space="preserve"> </w:t>
      </w:r>
      <w:r w:rsidR="00602F7A">
        <w:t xml:space="preserve">har vært </w:t>
      </w:r>
      <w:r>
        <w:t>engasjert som konsulent i Gjensidige i perioden</w:t>
      </w:r>
      <w:r w:rsidR="00256481">
        <w:t xml:space="preserve"> </w:t>
      </w:r>
      <w:r w:rsidR="005953FA">
        <w:t xml:space="preserve">2013-08 </w:t>
      </w:r>
      <w:r w:rsidR="00256481">
        <w:t xml:space="preserve">til </w:t>
      </w:r>
      <w:r w:rsidR="005953FA">
        <w:t>2015-08</w:t>
      </w:r>
      <w:r>
        <w:t>.</w:t>
      </w:r>
      <w:r w:rsidR="00351AA6">
        <w:t xml:space="preserve"> </w:t>
      </w:r>
    </w:p>
    <w:p w:rsidR="00C77D95" w:rsidRDefault="00C77D95" w:rsidP="00655B49"/>
    <w:p w:rsidR="00602F7A" w:rsidRDefault="007E10A8" w:rsidP="00655B49">
      <w:r>
        <w:t xml:space="preserve">Viktor har arbeidet som grensesnittutvikler på flere store og forretningskritiske prosjekter, men </w:t>
      </w:r>
      <w:r w:rsidR="00AD7B6C">
        <w:t xml:space="preserve">mitt møte med Viktor har vært gjennom utviklingen av det vi internt omtaler som «GJEFF» - Gjensidige </w:t>
      </w:r>
      <w:proofErr w:type="spellStart"/>
      <w:r w:rsidR="00AD7B6C">
        <w:t>Frontend</w:t>
      </w:r>
      <w:proofErr w:type="spellEnd"/>
      <w:r w:rsidR="00AD7B6C">
        <w:t xml:space="preserve"> Framework.</w:t>
      </w:r>
    </w:p>
    <w:p w:rsidR="00AD7B6C" w:rsidRDefault="00AD7B6C" w:rsidP="00655B49"/>
    <w:p w:rsidR="00AD7B6C" w:rsidRDefault="00AD7B6C" w:rsidP="00AD7B6C">
      <w:r>
        <w:t xml:space="preserve">Som en del av prosjektet «Nye innloggede» sider, hvor Viktor var front-end, hadde han ideen til og utviklet det som skulle bli starten på GJEFF. Rammeverket kombinerer </w:t>
      </w:r>
      <w:r w:rsidR="00272CF3">
        <w:t>blant annet «</w:t>
      </w:r>
      <w:r>
        <w:t>Atomic Design</w:t>
      </w:r>
      <w:r w:rsidR="00272CF3">
        <w:t>»</w:t>
      </w:r>
      <w:r>
        <w:t xml:space="preserve"> som designrammeverk med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3, </w:t>
      </w:r>
      <w:r w:rsidR="00272CF3">
        <w:t xml:space="preserve">Bower, </w:t>
      </w:r>
      <w:proofErr w:type="spellStart"/>
      <w:r w:rsidR="00272CF3">
        <w:t>NodeJS</w:t>
      </w:r>
      <w:proofErr w:type="spellEnd"/>
      <w:r w:rsidR="00272CF3">
        <w:t xml:space="preserve"> og </w:t>
      </w:r>
      <w:proofErr w:type="spellStart"/>
      <w:r w:rsidR="00272CF3">
        <w:t>Jenkins</w:t>
      </w:r>
      <w:proofErr w:type="spellEnd"/>
      <w:r w:rsidR="00DD67D1">
        <w:t>.</w:t>
      </w:r>
    </w:p>
    <w:p w:rsidR="00AD7B6C" w:rsidRDefault="00AD7B6C" w:rsidP="00655B49"/>
    <w:p w:rsidR="00DD67D1" w:rsidRDefault="00AD7B6C" w:rsidP="00655B49">
      <w:r>
        <w:t>Viktor har vært helt instrumentell i arbeidet med å bygge opp GJEFF, og automatisk blitt alle utvikleres «Go</w:t>
      </w:r>
      <w:r w:rsidR="00DD67D1">
        <w:t xml:space="preserve">-to </w:t>
      </w:r>
      <w:proofErr w:type="spellStart"/>
      <w:r w:rsidR="00DD67D1">
        <w:t>g</w:t>
      </w:r>
      <w:r>
        <w:t>uy</w:t>
      </w:r>
      <w:proofErr w:type="spellEnd"/>
      <w:r>
        <w:t xml:space="preserve">» for </w:t>
      </w:r>
      <w:r w:rsidR="00272CF3">
        <w:t xml:space="preserve">alle spørsmål relatert til bruk av rammeverket, </w:t>
      </w:r>
      <w:r w:rsidR="00277FF8">
        <w:t>teknisk</w:t>
      </w:r>
      <w:r w:rsidR="00272CF3">
        <w:t xml:space="preserve"> rådgivning og oppsyn av </w:t>
      </w:r>
      <w:r w:rsidR="00DD67D1">
        <w:t>en høy</w:t>
      </w:r>
      <w:r w:rsidR="00272CF3">
        <w:t xml:space="preserve"> kodekvalitet.</w:t>
      </w:r>
      <w:r w:rsidR="00DD67D1">
        <w:t xml:space="preserve"> GJEFF har gjort det mulig for oss å sentralisere all front-end, og på den måten </w:t>
      </w:r>
      <w:proofErr w:type="gramStart"/>
      <w:r w:rsidR="00DD67D1">
        <w:t>bli</w:t>
      </w:r>
      <w:proofErr w:type="gramEnd"/>
      <w:r w:rsidR="00DD67D1">
        <w:t xml:space="preserve"> i stand til å kunne rulle den ut på digitale løsninger i alle landene vi opererer i. Rammeverket oppleves som et svært nyttig verktøy for både utviklere og designere – og gjør arbeidet både enklere, billigere og morsommere</w:t>
      </w:r>
    </w:p>
    <w:p w:rsidR="00256481" w:rsidRDefault="00256481" w:rsidP="00655B49"/>
    <w:p w:rsidR="00256481" w:rsidRDefault="00272CF3" w:rsidP="00655B49">
      <w:r>
        <w:t xml:space="preserve">I tillegg til å være en sterkt strukturert og effektiv utvikler, er Viktor også svært behagelig å samarbeide med. Han har passet perfekt inn i vårt tverrfaglige team, og får de beste skussmål fra både designere, </w:t>
      </w:r>
      <w:r w:rsidR="00277FF8">
        <w:t xml:space="preserve">konseptutviklere </w:t>
      </w:r>
      <w:r>
        <w:t>forretningsutviklere,</w:t>
      </w:r>
      <w:r w:rsidR="00DD67D1">
        <w:t xml:space="preserve"> nettredaktører,</w:t>
      </w:r>
      <w:r>
        <w:t xml:space="preserve"> utviklere og ledere.</w:t>
      </w:r>
    </w:p>
    <w:p w:rsidR="00256481" w:rsidRDefault="00256481" w:rsidP="00655B49"/>
    <w:p w:rsidR="00570441" w:rsidRDefault="00570441" w:rsidP="00655B49"/>
    <w:p w:rsidR="001D2705" w:rsidRPr="00602F7A" w:rsidRDefault="001D2705" w:rsidP="00655B49">
      <w:r>
        <w:t xml:space="preserve">Vi gir </w:t>
      </w:r>
      <w:r w:rsidR="007E10A8">
        <w:t>Viktor Varland</w:t>
      </w:r>
      <w:r>
        <w:t xml:space="preserve"> vår</w:t>
      </w:r>
      <w:r w:rsidR="00570441">
        <w:t>e beste</w:t>
      </w:r>
      <w:r>
        <w:t xml:space="preserve"> anbefaling</w:t>
      </w:r>
      <w:r w:rsidR="00570441">
        <w:t>er</w:t>
      </w:r>
      <w:r>
        <w:t>, og ønsker h</w:t>
      </w:r>
      <w:r w:rsidR="00277FF8">
        <w:t xml:space="preserve">am </w:t>
      </w:r>
      <w:r>
        <w:t>lykke til videre.</w:t>
      </w:r>
    </w:p>
    <w:p w:rsidR="00A66D43" w:rsidRPr="00602F7A" w:rsidRDefault="00602F7A" w:rsidP="00837938">
      <w:pPr>
        <w:keepNext/>
        <w:keepLines/>
        <w:spacing w:before="520" w:line="300" w:lineRule="atLeast"/>
      </w:pPr>
      <w:bookmarkStart w:id="1" w:name="SD_LAN_BestRegards"/>
      <w:bookmarkStart w:id="2" w:name="SD_ContactInfo"/>
      <w:r w:rsidRPr="00602F7A">
        <w:lastRenderedPageBreak/>
        <w:t>Vennlig hilsen</w:t>
      </w:r>
      <w:bookmarkEnd w:id="1"/>
    </w:p>
    <w:p w:rsidR="00A66D43" w:rsidRPr="00602F7A" w:rsidRDefault="00A66D43" w:rsidP="00837938">
      <w:pPr>
        <w:keepNext/>
        <w:keepLines/>
        <w:spacing w:line="300" w:lineRule="exact"/>
      </w:pPr>
    </w:p>
    <w:p w:rsidR="00A66D43" w:rsidRDefault="00602F7A" w:rsidP="00837938">
      <w:pPr>
        <w:keepNext/>
        <w:keepLines/>
        <w:spacing w:line="300" w:lineRule="exact"/>
      </w:pPr>
      <w:bookmarkStart w:id="3" w:name="SD_USR_Name"/>
      <w:bookmarkStart w:id="4" w:name="HIF_SD_USR_Name"/>
      <w:r w:rsidRPr="00602F7A">
        <w:t>Torstein Aas-Hansen</w:t>
      </w:r>
      <w:bookmarkEnd w:id="3"/>
    </w:p>
    <w:p w:rsidR="001D2705" w:rsidRPr="00602F7A" w:rsidRDefault="001D2705" w:rsidP="00837938">
      <w:pPr>
        <w:keepNext/>
        <w:keepLines/>
        <w:spacing w:line="300" w:lineRule="exact"/>
      </w:pPr>
      <w:r>
        <w:t>Redaktør og avdelingsleder for eksterne portaler</w:t>
      </w:r>
    </w:p>
    <w:p w:rsidR="00A66D43" w:rsidRPr="00602F7A" w:rsidRDefault="00A66D43" w:rsidP="00837938">
      <w:pPr>
        <w:keepNext/>
        <w:keepLines/>
        <w:spacing w:line="300" w:lineRule="exact"/>
        <w:rPr>
          <w:vanish/>
        </w:rPr>
      </w:pPr>
      <w:bookmarkStart w:id="5" w:name="SD_USR_Title"/>
      <w:bookmarkStart w:id="6" w:name="SD_USR_Department"/>
      <w:bookmarkStart w:id="7" w:name="HIF_SD_USR_Department"/>
      <w:bookmarkEnd w:id="4"/>
      <w:bookmarkEnd w:id="5"/>
      <w:bookmarkEnd w:id="6"/>
    </w:p>
    <w:bookmarkEnd w:id="7"/>
    <w:p w:rsidR="00A66D43" w:rsidRPr="00602F7A" w:rsidRDefault="00A66D43" w:rsidP="00837938">
      <w:pPr>
        <w:keepNext/>
        <w:keepLines/>
        <w:spacing w:line="300" w:lineRule="exact"/>
      </w:pPr>
    </w:p>
    <w:p w:rsidR="00A66D43" w:rsidRPr="00602F7A" w:rsidRDefault="00602F7A" w:rsidP="00837938">
      <w:pPr>
        <w:keepNext/>
        <w:keepLines/>
        <w:spacing w:line="300" w:lineRule="exact"/>
        <w:rPr>
          <w:vanish/>
        </w:rPr>
      </w:pPr>
      <w:bookmarkStart w:id="8" w:name="SD_LAN_Mobile"/>
      <w:bookmarkStart w:id="9" w:name="HIF_SD_USR_Mobile"/>
      <w:r w:rsidRPr="00602F7A">
        <w:rPr>
          <w:vanish/>
        </w:rPr>
        <w:t>Mobil</w:t>
      </w:r>
      <w:bookmarkEnd w:id="8"/>
      <w:r w:rsidR="00A66D43" w:rsidRPr="00602F7A">
        <w:rPr>
          <w:vanish/>
        </w:rPr>
        <w:t xml:space="preserve">: </w:t>
      </w:r>
      <w:bookmarkStart w:id="10" w:name="SD_USR_Mobile"/>
      <w:bookmarkEnd w:id="10"/>
      <w:r w:rsidR="001D2705">
        <w:rPr>
          <w:vanish/>
        </w:rPr>
        <w:t>902 64 168</w:t>
      </w:r>
    </w:p>
    <w:p w:rsidR="00A66D43" w:rsidRPr="00602F7A" w:rsidRDefault="00602F7A" w:rsidP="00837938">
      <w:pPr>
        <w:keepNext/>
        <w:keepLines/>
        <w:spacing w:line="300" w:lineRule="exact"/>
        <w:rPr>
          <w:vanish/>
        </w:rPr>
      </w:pPr>
      <w:bookmarkStart w:id="11" w:name="SD_LAN_Email"/>
      <w:bookmarkStart w:id="12" w:name="HIF_SD_USR_Email"/>
      <w:bookmarkEnd w:id="9"/>
      <w:r w:rsidRPr="00602F7A">
        <w:rPr>
          <w:vanish/>
        </w:rPr>
        <w:t>E-post</w:t>
      </w:r>
      <w:bookmarkEnd w:id="11"/>
      <w:r w:rsidR="00A66D43" w:rsidRPr="00602F7A">
        <w:rPr>
          <w:vanish/>
        </w:rPr>
        <w:t xml:space="preserve">: </w:t>
      </w:r>
      <w:bookmarkStart w:id="13" w:name="SD_USR_Email"/>
      <w:bookmarkEnd w:id="13"/>
      <w:r w:rsidR="001D2705">
        <w:rPr>
          <w:vanish/>
        </w:rPr>
        <w:t>torstein.aas-hansen@gjensidige.no</w:t>
      </w:r>
    </w:p>
    <w:bookmarkEnd w:id="12"/>
    <w:p w:rsidR="00A66D43" w:rsidRPr="00602F7A" w:rsidRDefault="00A66D43" w:rsidP="00837938">
      <w:pPr>
        <w:keepNext/>
        <w:keepLines/>
        <w:spacing w:line="300" w:lineRule="exact"/>
      </w:pPr>
    </w:p>
    <w:p w:rsidR="00873B4B" w:rsidRPr="00602F7A" w:rsidRDefault="00A66D43" w:rsidP="00837938">
      <w:pPr>
        <w:keepNext/>
        <w:keepLines/>
        <w:spacing w:line="300" w:lineRule="exact"/>
      </w:pPr>
      <w:bookmarkStart w:id="14" w:name="SD_Gjensidige"/>
      <w:bookmarkEnd w:id="2"/>
      <w:r w:rsidRPr="00602F7A">
        <w:t xml:space="preserve"> </w:t>
      </w:r>
      <w:bookmarkEnd w:id="14"/>
    </w:p>
    <w:sectPr w:rsidR="00873B4B" w:rsidRPr="00602F7A" w:rsidSect="0081375E">
      <w:footerReference w:type="default" r:id="rId9"/>
      <w:headerReference w:type="first" r:id="rId10"/>
      <w:footerReference w:type="first" r:id="rId11"/>
      <w:pgSz w:w="11906" w:h="16838" w:code="9"/>
      <w:pgMar w:top="2778" w:right="1418" w:bottom="1701" w:left="1418" w:header="567" w:footer="5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05" w:rsidRDefault="00D01905" w:rsidP="009E4B94">
      <w:pPr>
        <w:spacing w:line="240" w:lineRule="auto"/>
      </w:pPr>
      <w:r>
        <w:separator/>
      </w:r>
    </w:p>
  </w:endnote>
  <w:endnote w:type="continuationSeparator" w:id="0">
    <w:p w:rsidR="00D01905" w:rsidRDefault="00D01905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D83" w:rsidRPr="008E1DC9" w:rsidRDefault="008E1DC9" w:rsidP="008E1DC9">
    <w:pPr>
      <w:pStyle w:val="Foot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C57CDB" wp14:editId="5153B885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295400" cy="542925"/>
              <wp:effectExtent l="0" t="0" r="0" b="0"/>
              <wp:wrapNone/>
              <wp:docPr id="8" name="PageN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1DC9" w:rsidRPr="00094ABD" w:rsidRDefault="00602F7A" w:rsidP="008E1DC9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bookmarkStart w:id="15" w:name="SD_LAN_Page_N1"/>
                          <w:r>
                            <w:rPr>
                              <w:rStyle w:val="PageNumber"/>
                            </w:rPr>
                            <w:t>Side</w:t>
                          </w:r>
                          <w:bookmarkEnd w:id="15"/>
                          <w:r w:rsidR="008E1DC9"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="008E1DC9"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="008E1DC9"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="008E1DC9"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935EF3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="008E1DC9" w:rsidRPr="00094ABD">
                            <w:rPr>
                              <w:rStyle w:val="PageNumber"/>
                            </w:rPr>
                            <w:fldChar w:fldCharType="end"/>
                          </w:r>
                          <w:r w:rsidR="008E1DC9"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bookmarkStart w:id="16" w:name="SD_LAN_Of_N1"/>
                          <w:r>
                            <w:rPr>
                              <w:rStyle w:val="PageNumber"/>
                            </w:rPr>
                            <w:t>av</w:t>
                          </w:r>
                          <w:bookmarkEnd w:id="16"/>
                          <w:r w:rsidR="008E1DC9"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="008E1DC9"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="008E1DC9" w:rsidRPr="00094ABD">
                            <w:rPr>
                              <w:rStyle w:val="PageNumber"/>
                            </w:rPr>
                            <w:instrText xml:space="preserve"> SECTIONPAGES </w:instrText>
                          </w:r>
                          <w:r w:rsidR="008E1DC9"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935EF3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="008E1DC9"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0" tIns="0" rIns="900000" bIns="468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ageNo2" o:spid="_x0000_s1026" type="#_x0000_t202" style="position:absolute;margin-left:50.8pt;margin-top:0;width:102pt;height:42.75pt;z-index:251665408;visibility:visible;mso-wrap-style:non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" filled="f" stroked="f" strokeweight=".5pt">
              <v:textbox style="mso-fit-shape-to-text:t" inset="10mm,0,25mm,13mm">
                <w:txbxContent>
                  <w:p w:rsidR="008E1DC9" w:rsidRPr="00094ABD" w:rsidRDefault="00602F7A" w:rsidP="008E1DC9">
                    <w:pPr>
                      <w:jc w:val="right"/>
                      <w:rPr>
                        <w:rStyle w:val="PageNumber"/>
                      </w:rPr>
                    </w:pPr>
                    <w:bookmarkStart w:id="17" w:name="SD_LAN_Page_N1"/>
                    <w:r>
                      <w:rPr>
                        <w:rStyle w:val="PageNumber"/>
                      </w:rPr>
                      <w:t>Side</w:t>
                    </w:r>
                    <w:bookmarkEnd w:id="17"/>
                    <w:r w:rsidR="008E1DC9" w:rsidRPr="00094ABD">
                      <w:rPr>
                        <w:rStyle w:val="PageNumber"/>
                      </w:rPr>
                      <w:t xml:space="preserve"> </w:t>
                    </w:r>
                    <w:r w:rsidR="008E1DC9" w:rsidRPr="00094ABD">
                      <w:rPr>
                        <w:rStyle w:val="PageNumber"/>
                      </w:rPr>
                      <w:fldChar w:fldCharType="begin"/>
                    </w:r>
                    <w:r w:rsidR="008E1DC9" w:rsidRPr="00094ABD">
                      <w:rPr>
                        <w:rStyle w:val="PageNumber"/>
                      </w:rPr>
                      <w:instrText xml:space="preserve"> PAGE  </w:instrText>
                    </w:r>
                    <w:r w:rsidR="008E1DC9" w:rsidRPr="00094ABD">
                      <w:rPr>
                        <w:rStyle w:val="PageNumber"/>
                      </w:rPr>
                      <w:fldChar w:fldCharType="separate"/>
                    </w:r>
                    <w:r w:rsidR="00935EF3">
                      <w:rPr>
                        <w:rStyle w:val="PageNumber"/>
                        <w:noProof/>
                      </w:rPr>
                      <w:t>2</w:t>
                    </w:r>
                    <w:r w:rsidR="008E1DC9" w:rsidRPr="00094ABD">
                      <w:rPr>
                        <w:rStyle w:val="PageNumber"/>
                      </w:rPr>
                      <w:fldChar w:fldCharType="end"/>
                    </w:r>
                    <w:r w:rsidR="008E1DC9" w:rsidRPr="00094ABD">
                      <w:rPr>
                        <w:rStyle w:val="PageNumber"/>
                      </w:rPr>
                      <w:t xml:space="preserve"> </w:t>
                    </w:r>
                    <w:bookmarkStart w:id="18" w:name="SD_LAN_Of_N1"/>
                    <w:r>
                      <w:rPr>
                        <w:rStyle w:val="PageNumber"/>
                      </w:rPr>
                      <w:t>av</w:t>
                    </w:r>
                    <w:bookmarkEnd w:id="18"/>
                    <w:r w:rsidR="008E1DC9" w:rsidRPr="00094ABD">
                      <w:rPr>
                        <w:rStyle w:val="PageNumber"/>
                      </w:rPr>
                      <w:t xml:space="preserve"> </w:t>
                    </w:r>
                    <w:r w:rsidR="008E1DC9" w:rsidRPr="00094ABD">
                      <w:rPr>
                        <w:rStyle w:val="PageNumber"/>
                      </w:rPr>
                      <w:fldChar w:fldCharType="begin"/>
                    </w:r>
                    <w:r w:rsidR="008E1DC9" w:rsidRPr="00094ABD">
                      <w:rPr>
                        <w:rStyle w:val="PageNumber"/>
                      </w:rPr>
                      <w:instrText xml:space="preserve"> SECTIONPAGES </w:instrText>
                    </w:r>
                    <w:r w:rsidR="008E1DC9" w:rsidRPr="00094ABD">
                      <w:rPr>
                        <w:rStyle w:val="PageNumber"/>
                      </w:rPr>
                      <w:fldChar w:fldCharType="separate"/>
                    </w:r>
                    <w:r w:rsidR="00935EF3">
                      <w:rPr>
                        <w:rStyle w:val="PageNumber"/>
                        <w:noProof/>
                      </w:rPr>
                      <w:t>2</w:t>
                    </w:r>
                    <w:r w:rsidR="008E1DC9"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B94" w:rsidRPr="00094ABD" w:rsidRDefault="00094ABD" w:rsidP="009D2FD5">
    <w:pPr>
      <w:pStyle w:val="Template-AddressSweden"/>
    </w:pPr>
    <w:bookmarkStart w:id="87" w:name="SD_Kolofon"/>
    <w:bookmarkEnd w:id="87"/>
    <w:r>
      <w:rPr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664CC" wp14:editId="3685EDBB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295400" cy="542925"/>
              <wp:effectExtent l="0" t="0" r="0" b="0"/>
              <wp:wrapNone/>
              <wp:docPr id="1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4ABD" w:rsidRPr="00094ABD" w:rsidRDefault="00602F7A" w:rsidP="00094ABD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bookmarkStart w:id="88" w:name="SD_LAN_Page"/>
                          <w:r>
                            <w:rPr>
                              <w:rStyle w:val="PageNumber"/>
                            </w:rPr>
                            <w:t>Side</w:t>
                          </w:r>
                          <w:bookmarkEnd w:id="88"/>
                          <w:r w:rsidR="00094ABD"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="00094ABD"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="00094ABD"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="00094ABD"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935EF3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094ABD" w:rsidRPr="00094ABD">
                            <w:rPr>
                              <w:rStyle w:val="PageNumber"/>
                            </w:rPr>
                            <w:fldChar w:fldCharType="end"/>
                          </w:r>
                          <w:r w:rsidR="00094ABD"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bookmarkStart w:id="89" w:name="SD_LAN_Of"/>
                          <w:r>
                            <w:rPr>
                              <w:rStyle w:val="PageNumber"/>
                            </w:rPr>
                            <w:t>av</w:t>
                          </w:r>
                          <w:bookmarkEnd w:id="89"/>
                          <w:r w:rsidR="00094ABD"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="00094ABD"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="00094ABD" w:rsidRPr="00094ABD">
                            <w:rPr>
                              <w:rStyle w:val="PageNumber"/>
                            </w:rPr>
                            <w:instrText xml:space="preserve"> SECTIONPAGES </w:instrText>
                          </w:r>
                          <w:r w:rsidR="00094ABD"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935EF3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094ABD"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0" tIns="0" rIns="900000" bIns="468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ageNo" o:spid="_x0000_s1031" type="#_x0000_t202" style="position:absolute;margin-left:50.8pt;margin-top:0;width:102pt;height:42.75pt;z-index:251659264;visibility:visible;mso-wrap-style:non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" filled="f" stroked="f" strokeweight=".5pt">
              <v:textbox style="mso-fit-shape-to-text:t" inset="10mm,0,25mm,13mm">
                <w:txbxContent>
                  <w:p w:rsidR="00094ABD" w:rsidRPr="00094ABD" w:rsidRDefault="00602F7A" w:rsidP="00094ABD">
                    <w:pPr>
                      <w:jc w:val="right"/>
                      <w:rPr>
                        <w:rStyle w:val="PageNumber"/>
                      </w:rPr>
                    </w:pPr>
                    <w:bookmarkStart w:id="90" w:name="SD_LAN_Page"/>
                    <w:r>
                      <w:rPr>
                        <w:rStyle w:val="PageNumber"/>
                      </w:rPr>
                      <w:t>Side</w:t>
                    </w:r>
                    <w:bookmarkEnd w:id="90"/>
                    <w:r w:rsidR="00094ABD" w:rsidRPr="00094ABD">
                      <w:rPr>
                        <w:rStyle w:val="PageNumber"/>
                      </w:rPr>
                      <w:t xml:space="preserve"> </w:t>
                    </w:r>
                    <w:r w:rsidR="00094ABD" w:rsidRPr="00094ABD">
                      <w:rPr>
                        <w:rStyle w:val="PageNumber"/>
                      </w:rPr>
                      <w:fldChar w:fldCharType="begin"/>
                    </w:r>
                    <w:r w:rsidR="00094ABD" w:rsidRPr="00094ABD">
                      <w:rPr>
                        <w:rStyle w:val="PageNumber"/>
                      </w:rPr>
                      <w:instrText xml:space="preserve"> PAGE  </w:instrText>
                    </w:r>
                    <w:r w:rsidR="00094ABD" w:rsidRPr="00094ABD">
                      <w:rPr>
                        <w:rStyle w:val="PageNumber"/>
                      </w:rPr>
                      <w:fldChar w:fldCharType="separate"/>
                    </w:r>
                    <w:r w:rsidR="00935EF3">
                      <w:rPr>
                        <w:rStyle w:val="PageNumber"/>
                        <w:noProof/>
                      </w:rPr>
                      <w:t>1</w:t>
                    </w:r>
                    <w:r w:rsidR="00094ABD" w:rsidRPr="00094ABD">
                      <w:rPr>
                        <w:rStyle w:val="PageNumber"/>
                      </w:rPr>
                      <w:fldChar w:fldCharType="end"/>
                    </w:r>
                    <w:r w:rsidR="00094ABD" w:rsidRPr="00094ABD">
                      <w:rPr>
                        <w:rStyle w:val="PageNumber"/>
                      </w:rPr>
                      <w:t xml:space="preserve"> </w:t>
                    </w:r>
                    <w:bookmarkStart w:id="91" w:name="SD_LAN_Of"/>
                    <w:r>
                      <w:rPr>
                        <w:rStyle w:val="PageNumber"/>
                      </w:rPr>
                      <w:t>av</w:t>
                    </w:r>
                    <w:bookmarkEnd w:id="91"/>
                    <w:r w:rsidR="00094ABD" w:rsidRPr="00094ABD">
                      <w:rPr>
                        <w:rStyle w:val="PageNumber"/>
                      </w:rPr>
                      <w:t xml:space="preserve"> </w:t>
                    </w:r>
                    <w:r w:rsidR="00094ABD" w:rsidRPr="00094ABD">
                      <w:rPr>
                        <w:rStyle w:val="PageNumber"/>
                      </w:rPr>
                      <w:fldChar w:fldCharType="begin"/>
                    </w:r>
                    <w:r w:rsidR="00094ABD" w:rsidRPr="00094ABD">
                      <w:rPr>
                        <w:rStyle w:val="PageNumber"/>
                      </w:rPr>
                      <w:instrText xml:space="preserve"> SECTIONPAGES </w:instrText>
                    </w:r>
                    <w:r w:rsidR="00094ABD" w:rsidRPr="00094ABD">
                      <w:rPr>
                        <w:rStyle w:val="PageNumber"/>
                      </w:rPr>
                      <w:fldChar w:fldCharType="separate"/>
                    </w:r>
                    <w:r w:rsidR="00935EF3">
                      <w:rPr>
                        <w:rStyle w:val="PageNumber"/>
                        <w:noProof/>
                      </w:rPr>
                      <w:t>1</w:t>
                    </w:r>
                    <w:r w:rsidR="00094ABD"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05" w:rsidRDefault="00D01905" w:rsidP="009E4B94">
      <w:pPr>
        <w:spacing w:line="240" w:lineRule="auto"/>
      </w:pPr>
      <w:r>
        <w:separator/>
      </w:r>
    </w:p>
  </w:footnote>
  <w:footnote w:type="continuationSeparator" w:id="0">
    <w:p w:rsidR="00D01905" w:rsidRDefault="00D01905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D20" w:rsidRDefault="00E64B3F" w:rsidP="003428EB">
    <w:pPr>
      <w:pStyle w:val="Head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B0242B0" wp14:editId="00C54B75">
              <wp:simplePos x="0" y="0"/>
              <wp:positionH relativeFrom="page">
                <wp:posOffset>1019175</wp:posOffset>
              </wp:positionH>
              <wp:positionV relativeFrom="page">
                <wp:posOffset>9991725</wp:posOffset>
              </wp:positionV>
              <wp:extent cx="4943475" cy="333375"/>
              <wp:effectExtent l="0" t="0" r="0" b="0"/>
              <wp:wrapNone/>
              <wp:docPr id="3" name="SD_Sh_Sweden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347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43"/>
                          </w:tblGrid>
                          <w:tr w:rsidR="005C5CCD" w:rsidRPr="00F716CB" w:rsidTr="00803B57">
                            <w:tc>
                              <w:tcPr>
                                <w:tcW w:w="7643" w:type="dxa"/>
                              </w:tcPr>
                              <w:p w:rsidR="005C5CCD" w:rsidRPr="00602F7A" w:rsidRDefault="005C5CCD" w:rsidP="009D2FD5">
                                <w:pPr>
                                  <w:pStyle w:val="Template-AddressSweden"/>
                                </w:pPr>
                                <w:bookmarkStart w:id="19" w:name="SD_OFF_Name_N2"/>
                                <w:r w:rsidRPr="00602F7A">
                                  <w:rPr>
                                    <w:b/>
                                  </w:rPr>
                                  <w:t>Gjensidige Försäkring</w:t>
                                </w:r>
                                <w:bookmarkEnd w:id="19"/>
                                <w:r w:rsidRPr="00602F7A">
                                  <w:rPr>
                                    <w:b/>
                                  </w:rPr>
                                  <w:t>,</w:t>
                                </w:r>
                                <w:r w:rsidRPr="00602F7A">
                                  <w:t xml:space="preserve"> </w:t>
                                </w:r>
                                <w:bookmarkStart w:id="20" w:name="SD_OFF_LetterAddress"/>
                                <w:r w:rsidRPr="00602F7A">
                                  <w:t>P.O. Box 3031, SE-103 61, Stockholm, Sverige</w:t>
                                </w:r>
                                <w:bookmarkEnd w:id="20"/>
                                <w:r w:rsidRPr="00602F7A">
                                  <w:t xml:space="preserve"> </w:t>
                                </w:r>
                                <w:r>
                                  <w:sym w:font="Wingdings" w:char="F09F"/>
                                </w:r>
                                <w:r w:rsidRPr="00602F7A">
                                  <w:t xml:space="preserve"> </w:t>
                                </w:r>
                                <w:bookmarkStart w:id="21" w:name="SD_LAN_OrgNo_N2"/>
                                <w:r w:rsidR="00602F7A" w:rsidRPr="00602F7A">
                                  <w:rPr>
                                    <w:b/>
                                  </w:rPr>
                                  <w:t>Foretaksnr</w:t>
                                </w:r>
                                <w:bookmarkEnd w:id="21"/>
                                <w:r w:rsidRPr="00602F7A">
                                  <w:rPr>
                                    <w:b/>
                                  </w:rPr>
                                  <w:t>:</w:t>
                                </w:r>
                                <w:r w:rsidRPr="00602F7A">
                                  <w:t xml:space="preserve"> </w:t>
                                </w:r>
                                <w:bookmarkStart w:id="22" w:name="SD_OFF_OrgNo_N2"/>
                                <w:r w:rsidRPr="00602F7A">
                                  <w:t>516407-0384</w:t>
                                </w:r>
                                <w:bookmarkEnd w:id="22"/>
                              </w:p>
                              <w:p w:rsidR="005C5CCD" w:rsidRPr="00602F7A" w:rsidRDefault="00602F7A" w:rsidP="009D2FD5">
                                <w:pPr>
                                  <w:pStyle w:val="Template-AddressSweden"/>
                                </w:pPr>
                                <w:bookmarkStart w:id="23" w:name="SD_LAN_Phone_N2"/>
                                <w:r w:rsidRPr="00602F7A">
                                  <w:rPr>
                                    <w:b/>
                                  </w:rPr>
                                  <w:t>Telefon</w:t>
                                </w:r>
                                <w:bookmarkEnd w:id="23"/>
                                <w:r w:rsidR="005C5CCD" w:rsidRPr="00602F7A">
                                  <w:rPr>
                                    <w:b/>
                                  </w:rPr>
                                  <w:t>:</w:t>
                                </w:r>
                                <w:r w:rsidR="005C5CCD" w:rsidRPr="00602F7A">
                                  <w:t xml:space="preserve"> </w:t>
                                </w:r>
                                <w:bookmarkStart w:id="24" w:name="SD_OFF_Phone_N2"/>
                                <w:r w:rsidR="005C5CCD" w:rsidRPr="00602F7A">
                                  <w:t>+46 (0)771 326 326</w:t>
                                </w:r>
                                <w:bookmarkEnd w:id="24"/>
                                <w:r w:rsidR="005C5CCD" w:rsidRPr="00602F7A">
                                  <w:t xml:space="preserve"> </w:t>
                                </w:r>
                                <w:r w:rsidR="005C5CCD">
                                  <w:sym w:font="Wingdings" w:char="F09F"/>
                                </w:r>
                                <w:r w:rsidR="005C5CCD" w:rsidRPr="00602F7A">
                                  <w:t xml:space="preserve"> </w:t>
                                </w:r>
                                <w:bookmarkStart w:id="25" w:name="SD_LAN_Web"/>
                                <w:r w:rsidRPr="00602F7A">
                                  <w:rPr>
                                    <w:b/>
                                  </w:rPr>
                                  <w:t>Web</w:t>
                                </w:r>
                                <w:bookmarkEnd w:id="25"/>
                                <w:r w:rsidR="005C5CCD" w:rsidRPr="00602F7A">
                                  <w:rPr>
                                    <w:b/>
                                  </w:rPr>
                                  <w:t>:</w:t>
                                </w:r>
                                <w:r w:rsidR="005C5CCD" w:rsidRPr="00602F7A">
                                  <w:t xml:space="preserve"> </w:t>
                                </w:r>
                                <w:bookmarkStart w:id="26" w:name="SD_OFF_Web_N2"/>
                                <w:r w:rsidR="005C5CCD" w:rsidRPr="00602F7A">
                                  <w:t>gjensidige.se</w:t>
                                </w:r>
                                <w:bookmarkEnd w:id="26"/>
                              </w:p>
                              <w:p w:rsidR="005C5CCD" w:rsidRPr="00602F7A" w:rsidRDefault="005C5CCD" w:rsidP="009D2FD5">
                                <w:pPr>
                                  <w:pStyle w:val="Template-AddressSweden"/>
                                </w:pPr>
                                <w:bookmarkStart w:id="27" w:name="SD_OFF_Name_N3"/>
                                <w:r w:rsidRPr="00602F7A">
                                  <w:t>Gjensidige Försäkring</w:t>
                                </w:r>
                                <w:bookmarkEnd w:id="27"/>
                                <w:r w:rsidRPr="00602F7A">
                                  <w:t xml:space="preserve">, </w:t>
                                </w:r>
                                <w:bookmarkStart w:id="28" w:name="SD_LAN_SwedishBranch"/>
                                <w:r w:rsidR="00602F7A" w:rsidRPr="00602F7A">
                                  <w:t>Svensk filial af Gjensidige Forsikring ASA, Norge</w:t>
                                </w:r>
                                <w:bookmarkEnd w:id="28"/>
                                <w:r w:rsidRPr="00602F7A">
                                  <w:t xml:space="preserve"> </w:t>
                                </w:r>
                                <w:r>
                                  <w:sym w:font="Wingdings" w:char="F09F"/>
                                </w:r>
                                <w:r w:rsidRPr="00602F7A">
                                  <w:t xml:space="preserve"> </w:t>
                                </w:r>
                                <w:bookmarkStart w:id="29" w:name="SD_LAN_OrgNo_N3"/>
                                <w:r w:rsidR="00602F7A" w:rsidRPr="00602F7A">
                                  <w:t>Foretaksnr</w:t>
                                </w:r>
                                <w:bookmarkEnd w:id="29"/>
                                <w:r w:rsidRPr="00602F7A">
                                  <w:t>: 995 568 217</w:t>
                                </w:r>
                              </w:p>
                            </w:tc>
                          </w:tr>
                        </w:tbl>
                        <w:p w:rsidR="005C5CCD" w:rsidRPr="00602F7A" w:rsidRDefault="005C5CCD" w:rsidP="005C5CCD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D_Sh_Sweden" o:spid="_x0000_s1027" type="#_x0000_t202" style="position:absolute;margin-left:80.25pt;margin-top:786.75pt;width:389.25pt;height:26.25pt;z-index:2516746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" filled="f" stroked="f" strokeweight=".5pt">
              <v:textbox inset="0,0,0,0">
                <w:txbxContent>
                  <w:tbl>
                    <w:tblPr>
                      <w:tblStyle w:val="Tabellrutenett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7643"/>
                    </w:tblGrid>
                    <w:tr w:rsidR="005C5CCD" w:rsidRPr="00F716CB" w:rsidTr="00803B57">
                      <w:tc>
                        <w:tcPr>
                          <w:tcW w:w="7643" w:type="dxa"/>
                        </w:tcPr>
                        <w:p w:rsidR="005C5CCD" w:rsidRPr="00602F7A" w:rsidRDefault="005C5CCD" w:rsidP="009D2FD5">
                          <w:pPr>
                            <w:pStyle w:val="Template-AddressSweden"/>
                          </w:pPr>
                          <w:bookmarkStart w:id="30" w:name="SD_OFF_Name_N2"/>
                          <w:r w:rsidRPr="00602F7A">
                            <w:rPr>
                              <w:b/>
                            </w:rPr>
                            <w:t>Gjensidige Försäkring</w:t>
                          </w:r>
                          <w:bookmarkEnd w:id="30"/>
                          <w:r w:rsidRPr="00602F7A">
                            <w:rPr>
                              <w:b/>
                            </w:rPr>
                            <w:t>,</w:t>
                          </w:r>
                          <w:r w:rsidRPr="00602F7A">
                            <w:t xml:space="preserve"> </w:t>
                          </w:r>
                          <w:bookmarkStart w:id="31" w:name="SD_OFF_LetterAddress"/>
                          <w:r w:rsidRPr="00602F7A">
                            <w:t>P.O. Box 3031, SE-103 61, Stockholm, Sverige</w:t>
                          </w:r>
                          <w:bookmarkEnd w:id="31"/>
                          <w:r w:rsidRPr="00602F7A">
                            <w:t xml:space="preserve"> </w:t>
                          </w:r>
                          <w:r>
                            <w:sym w:font="Wingdings" w:char="F09F"/>
                          </w:r>
                          <w:r w:rsidRPr="00602F7A">
                            <w:t xml:space="preserve"> </w:t>
                          </w:r>
                          <w:bookmarkStart w:id="32" w:name="SD_LAN_OrgNo_N2"/>
                          <w:r w:rsidR="00602F7A" w:rsidRPr="00602F7A">
                            <w:rPr>
                              <w:b/>
                            </w:rPr>
                            <w:t>Foretaksnr</w:t>
                          </w:r>
                          <w:bookmarkEnd w:id="32"/>
                          <w:r w:rsidRPr="00602F7A">
                            <w:rPr>
                              <w:b/>
                            </w:rPr>
                            <w:t>:</w:t>
                          </w:r>
                          <w:r w:rsidRPr="00602F7A">
                            <w:t xml:space="preserve"> </w:t>
                          </w:r>
                          <w:bookmarkStart w:id="33" w:name="SD_OFF_OrgNo_N2"/>
                          <w:r w:rsidRPr="00602F7A">
                            <w:t>516407-0384</w:t>
                          </w:r>
                          <w:bookmarkEnd w:id="33"/>
                        </w:p>
                        <w:p w:rsidR="005C5CCD" w:rsidRPr="00602F7A" w:rsidRDefault="00602F7A" w:rsidP="009D2FD5">
                          <w:pPr>
                            <w:pStyle w:val="Template-AddressSweden"/>
                          </w:pPr>
                          <w:bookmarkStart w:id="34" w:name="SD_LAN_Phone_N2"/>
                          <w:r w:rsidRPr="00602F7A">
                            <w:rPr>
                              <w:b/>
                            </w:rPr>
                            <w:t>Telefon</w:t>
                          </w:r>
                          <w:bookmarkEnd w:id="34"/>
                          <w:r w:rsidR="005C5CCD" w:rsidRPr="00602F7A">
                            <w:rPr>
                              <w:b/>
                            </w:rPr>
                            <w:t>:</w:t>
                          </w:r>
                          <w:r w:rsidR="005C5CCD" w:rsidRPr="00602F7A">
                            <w:t xml:space="preserve"> </w:t>
                          </w:r>
                          <w:bookmarkStart w:id="35" w:name="SD_OFF_Phone_N2"/>
                          <w:r w:rsidR="005C5CCD" w:rsidRPr="00602F7A">
                            <w:t>+46 (0)771 326 326</w:t>
                          </w:r>
                          <w:bookmarkEnd w:id="35"/>
                          <w:r w:rsidR="005C5CCD" w:rsidRPr="00602F7A">
                            <w:t xml:space="preserve"> </w:t>
                          </w:r>
                          <w:r w:rsidR="005C5CCD">
                            <w:sym w:font="Wingdings" w:char="F09F"/>
                          </w:r>
                          <w:r w:rsidR="005C5CCD" w:rsidRPr="00602F7A">
                            <w:t xml:space="preserve"> </w:t>
                          </w:r>
                          <w:bookmarkStart w:id="36" w:name="SD_LAN_Web"/>
                          <w:r w:rsidRPr="00602F7A">
                            <w:rPr>
                              <w:b/>
                            </w:rPr>
                            <w:t>Web</w:t>
                          </w:r>
                          <w:bookmarkEnd w:id="36"/>
                          <w:r w:rsidR="005C5CCD" w:rsidRPr="00602F7A">
                            <w:rPr>
                              <w:b/>
                            </w:rPr>
                            <w:t>:</w:t>
                          </w:r>
                          <w:r w:rsidR="005C5CCD" w:rsidRPr="00602F7A">
                            <w:t xml:space="preserve"> </w:t>
                          </w:r>
                          <w:bookmarkStart w:id="37" w:name="SD_OFF_Web_N2"/>
                          <w:r w:rsidR="005C5CCD" w:rsidRPr="00602F7A">
                            <w:t>gjensidige.se</w:t>
                          </w:r>
                          <w:bookmarkEnd w:id="37"/>
                        </w:p>
                        <w:p w:rsidR="005C5CCD" w:rsidRPr="00602F7A" w:rsidRDefault="005C5CCD" w:rsidP="009D2FD5">
                          <w:pPr>
                            <w:pStyle w:val="Template-AddressSweden"/>
                          </w:pPr>
                          <w:bookmarkStart w:id="38" w:name="SD_OFF_Name_N3"/>
                          <w:r w:rsidRPr="00602F7A">
                            <w:t>Gjensidige Försäkring</w:t>
                          </w:r>
                          <w:bookmarkEnd w:id="38"/>
                          <w:r w:rsidRPr="00602F7A">
                            <w:t xml:space="preserve">, </w:t>
                          </w:r>
                          <w:bookmarkStart w:id="39" w:name="SD_LAN_SwedishBranch"/>
                          <w:r w:rsidR="00602F7A" w:rsidRPr="00602F7A">
                            <w:t>Svensk filial af Gjensidige Forsikring ASA, Norge</w:t>
                          </w:r>
                          <w:bookmarkEnd w:id="39"/>
                          <w:r w:rsidRPr="00602F7A">
                            <w:t xml:space="preserve"> </w:t>
                          </w:r>
                          <w:r>
                            <w:sym w:font="Wingdings" w:char="F09F"/>
                          </w:r>
                          <w:r w:rsidRPr="00602F7A">
                            <w:t xml:space="preserve"> </w:t>
                          </w:r>
                          <w:bookmarkStart w:id="40" w:name="SD_LAN_OrgNo_N3"/>
                          <w:r w:rsidR="00602F7A" w:rsidRPr="00602F7A">
                            <w:t>Foretaksnr</w:t>
                          </w:r>
                          <w:bookmarkEnd w:id="40"/>
                          <w:r w:rsidRPr="00602F7A">
                            <w:t>: 995 568 217</w:t>
                          </w:r>
                        </w:p>
                      </w:tc>
                    </w:tr>
                  </w:tbl>
                  <w:p w:rsidR="005C5CCD" w:rsidRPr="00602F7A" w:rsidRDefault="005C5CCD" w:rsidP="005C5CCD">
                    <w:pPr>
                      <w:pStyle w:val="Bunn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71DDB"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178415A" wp14:editId="1D6FE5E6">
              <wp:simplePos x="0" y="0"/>
              <wp:positionH relativeFrom="page">
                <wp:posOffset>4320540</wp:posOffset>
              </wp:positionH>
              <wp:positionV relativeFrom="page">
                <wp:posOffset>3267075</wp:posOffset>
              </wp:positionV>
              <wp:extent cx="2437200" cy="180000"/>
              <wp:effectExtent l="0" t="0" r="0" b="0"/>
              <wp:wrapNone/>
              <wp:docPr id="6" name="SD_Sh_Sweden_N1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7200" cy="18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376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66"/>
                          </w:tblGrid>
                          <w:tr w:rsidR="00D71DDB" w:rsidRPr="00244D70" w:rsidTr="00D71DDB">
                            <w:trPr>
                              <w:trHeight w:hRule="exact" w:val="278"/>
                            </w:trPr>
                            <w:tc>
                              <w:tcPr>
                                <w:tcW w:w="3766" w:type="dxa"/>
                              </w:tcPr>
                              <w:p w:rsidR="00D71DDB" w:rsidRPr="00244D70" w:rsidRDefault="00602F7A" w:rsidP="00256E29">
                                <w:pPr>
                                  <w:pStyle w:val="Template-Documentinfo"/>
                                </w:pPr>
                                <w:bookmarkStart w:id="30" w:name="SD_LAN_Date_N2"/>
                                <w:r>
                                  <w:rPr>
                                    <w:b/>
                                  </w:rPr>
                                  <w:t>Dato</w:t>
                                </w:r>
                                <w:bookmarkEnd w:id="30"/>
                                <w:r w:rsidR="00D71DDB" w:rsidRPr="00256E29">
                                  <w:rPr>
                                    <w:b/>
                                  </w:rPr>
                                  <w:t>:</w:t>
                                </w:r>
                                <w:r w:rsidR="00D71DDB">
                                  <w:tab/>
                                </w:r>
                                <w:bookmarkStart w:id="31" w:name="SD_FLD_DocumentDate_N2"/>
                                <w:r>
                                  <w:t>28. september 2014</w:t>
                                </w:r>
                                <w:bookmarkEnd w:id="31"/>
                              </w:p>
                            </w:tc>
                          </w:tr>
                        </w:tbl>
                        <w:p w:rsidR="00D71DDB" w:rsidRPr="00244D70" w:rsidRDefault="00D71DDB" w:rsidP="00D71DDB">
                          <w:pPr>
                            <w:pStyle w:val="Template-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D_Sh_Sweden_N1" o:spid="_x0000_s1028" type="#_x0000_t202" style="position:absolute;margin-left:340.2pt;margin-top:257.25pt;width:191.9pt;height:14.15pt;z-index:2516725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" filled="f" stroked="f" strokeweight=".5pt">
              <v:textbox inset="0,0,0,0">
                <w:txbxContent>
                  <w:tbl>
                    <w:tblPr>
                      <w:tblStyle w:val="Tabellrutenett"/>
                      <w:tblW w:w="3766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766"/>
                    </w:tblGrid>
                    <w:tr w:rsidR="00D71DDB" w:rsidRPr="00244D70" w:rsidTr="00D71DDB">
                      <w:trPr>
                        <w:trHeight w:hRule="exact" w:val="278"/>
                      </w:trPr>
                      <w:tc>
                        <w:tcPr>
                          <w:tcW w:w="3766" w:type="dxa"/>
                        </w:tcPr>
                        <w:p w:rsidR="00D71DDB" w:rsidRPr="00244D70" w:rsidRDefault="00602F7A" w:rsidP="00256E29">
                          <w:pPr>
                            <w:pStyle w:val="Template-Documentinfo"/>
                          </w:pPr>
                          <w:bookmarkStart w:id="43" w:name="SD_LAN_Date_N2"/>
                          <w:r>
                            <w:rPr>
                              <w:b/>
                            </w:rPr>
                            <w:t>Dato</w:t>
                          </w:r>
                          <w:bookmarkEnd w:id="43"/>
                          <w:r w:rsidR="00D71DDB" w:rsidRPr="00256E29">
                            <w:rPr>
                              <w:b/>
                            </w:rPr>
                            <w:t>:</w:t>
                          </w:r>
                          <w:r w:rsidR="00D71DDB">
                            <w:tab/>
                          </w:r>
                          <w:bookmarkStart w:id="44" w:name="SD_FLD_DocumentDate_N2"/>
                          <w:r>
                            <w:t>28. september 2014</w:t>
                          </w:r>
                          <w:bookmarkEnd w:id="44"/>
                        </w:p>
                      </w:tc>
                    </w:tr>
                  </w:tbl>
                  <w:p w:rsidR="00D71DDB" w:rsidRPr="00244D70" w:rsidRDefault="00D71DDB" w:rsidP="00D71DDB">
                    <w:pPr>
                      <w:pStyle w:val="Template-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87C1F"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CD0730" wp14:editId="739977B4">
              <wp:simplePos x="0" y="0"/>
              <wp:positionH relativeFrom="page">
                <wp:posOffset>4283710</wp:posOffset>
              </wp:positionH>
              <wp:positionV relativeFrom="page">
                <wp:posOffset>683895</wp:posOffset>
              </wp:positionV>
              <wp:extent cx="2438400" cy="2800350"/>
              <wp:effectExtent l="0" t="0" r="0" b="0"/>
              <wp:wrapNone/>
              <wp:docPr id="5" name="SD_Sh_Standar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8400" cy="280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376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66"/>
                          </w:tblGrid>
                          <w:tr w:rsidR="00E7224B" w:rsidRPr="00244D70" w:rsidTr="00256E29">
                            <w:trPr>
                              <w:trHeight w:val="3019"/>
                            </w:trPr>
                            <w:tc>
                              <w:tcPr>
                                <w:tcW w:w="3766" w:type="dxa"/>
                              </w:tcPr>
                              <w:p w:rsidR="00E7224B" w:rsidRPr="00256481" w:rsidRDefault="006B789C" w:rsidP="00FA3D84">
                                <w:pPr>
                                  <w:pStyle w:val="Template-CompanyName"/>
                                </w:pPr>
                                <w:bookmarkStart w:id="32" w:name="HIF_SD_OFF_Name"/>
                                <w:r w:rsidRPr="00256481">
                                  <w:t>Gjensidige Forsikring ASA</w:t>
                                </w:r>
                              </w:p>
                              <w:p w:rsidR="00E7224B" w:rsidRPr="00256481" w:rsidRDefault="00E7224B" w:rsidP="00FA3D84">
                                <w:pPr>
                                  <w:pStyle w:val="Template-Address"/>
                                </w:pPr>
                              </w:p>
                              <w:p w:rsidR="00E7224B" w:rsidRPr="00351AA6" w:rsidRDefault="00602F7A" w:rsidP="00FA3D84">
                                <w:pPr>
                                  <w:pStyle w:val="Template-Address"/>
                                </w:pPr>
                                <w:bookmarkStart w:id="33" w:name="SD_LAN_OrgNo"/>
                                <w:bookmarkStart w:id="34" w:name="HIF_SD_OFF_OrgNo"/>
                                <w:bookmarkEnd w:id="32"/>
                                <w:r w:rsidRPr="00351AA6">
                                  <w:t>Foretaksnr</w:t>
                                </w:r>
                                <w:bookmarkEnd w:id="33"/>
                                <w:r w:rsidR="00C350B2" w:rsidRPr="00351AA6">
                                  <w:t>:</w:t>
                                </w:r>
                                <w:r w:rsidR="00E7224B" w:rsidRPr="00351AA6">
                                  <w:t xml:space="preserve"> </w:t>
                                </w:r>
                                <w:bookmarkStart w:id="35" w:name="SD_OFF_OrgNo"/>
                                <w:r w:rsidR="00E7224B" w:rsidRPr="00351AA6">
                                  <w:t>No-995 568 217</w:t>
                                </w:r>
                                <w:bookmarkEnd w:id="35"/>
                              </w:p>
                              <w:p w:rsidR="00E7224B" w:rsidRPr="00351AA6" w:rsidRDefault="00E7224B" w:rsidP="00FA3D84">
                                <w:pPr>
                                  <w:pStyle w:val="Template-Address"/>
                                </w:pPr>
                              </w:p>
                              <w:p w:rsidR="00E7224B" w:rsidRPr="00351AA6" w:rsidRDefault="006B789C" w:rsidP="00FA3D84">
                                <w:pPr>
                                  <w:pStyle w:val="Template-Address"/>
                                </w:pPr>
                                <w:bookmarkStart w:id="36" w:name="HIF_SD_OFF_Address"/>
                                <w:bookmarkEnd w:id="34"/>
                                <w:r w:rsidRPr="00351AA6">
                                  <w:t>Schweigaards gate 21</w:t>
                                </w:r>
                                <w:r w:rsidR="00256481" w:rsidRPr="00351AA6">
                                  <w:t>, 0191 Oslo</w:t>
                                </w:r>
                              </w:p>
                              <w:p w:rsidR="00256481" w:rsidRPr="00351AA6" w:rsidRDefault="00256481" w:rsidP="00FA3D84">
                                <w:pPr>
                                  <w:pStyle w:val="Template-Address"/>
                                </w:pPr>
                                <w:r w:rsidRPr="00351AA6">
                                  <w:t>Postboks 700 Sentrum, 0106 Oslo</w:t>
                                </w:r>
                              </w:p>
                              <w:p w:rsidR="00E7224B" w:rsidRPr="00351AA6" w:rsidRDefault="00E7224B" w:rsidP="00FA3D84">
                                <w:pPr>
                                  <w:pStyle w:val="Template-Address"/>
                                </w:pPr>
                              </w:p>
                              <w:p w:rsidR="00E7224B" w:rsidRPr="00351AA6" w:rsidRDefault="00E7224B" w:rsidP="005D5393">
                                <w:pPr>
                                  <w:pStyle w:val="Template-Address"/>
                                  <w:spacing w:before="30"/>
                                </w:pPr>
                                <w:bookmarkStart w:id="37" w:name="SD_OFF_Web"/>
                                <w:bookmarkStart w:id="38" w:name="HIF_SD_OFF_Web"/>
                                <w:bookmarkEnd w:id="36"/>
                                <w:r w:rsidRPr="00351AA6">
                                  <w:t>Gjensidige.no</w:t>
                                </w:r>
                                <w:bookmarkEnd w:id="37"/>
                              </w:p>
                              <w:bookmarkEnd w:id="38"/>
                              <w:p w:rsidR="00E7224B" w:rsidRPr="00351AA6" w:rsidRDefault="00E7224B" w:rsidP="00FA3D84">
                                <w:pPr>
                                  <w:pStyle w:val="Template-Address"/>
                                </w:pPr>
                              </w:p>
                              <w:p w:rsidR="00E7224B" w:rsidRPr="00244D70" w:rsidRDefault="006B789C" w:rsidP="00FA3D84">
                                <w:pPr>
                                  <w:pStyle w:val="Templage-Phone"/>
                                </w:pPr>
                                <w:bookmarkStart w:id="39" w:name="HIF_SD_OFF_Phone"/>
                                <w:r>
                                  <w:t>03100</w:t>
                                </w:r>
                                <w:r w:rsidR="00E7224B">
                                  <w:t xml:space="preserve"> </w:t>
                                </w:r>
                                <w:bookmarkStart w:id="40" w:name="SD_OFF_Phone"/>
                                <w:bookmarkEnd w:id="39"/>
                                <w:bookmarkEnd w:id="40"/>
                              </w:p>
                            </w:tc>
                          </w:tr>
                          <w:tr w:rsidR="00E7224B" w:rsidRPr="00244D70" w:rsidTr="00087C1F">
                            <w:trPr>
                              <w:trHeight w:hRule="exact" w:val="1327"/>
                              <w:hidden/>
                            </w:trPr>
                            <w:tc>
                              <w:tcPr>
                                <w:tcW w:w="3766" w:type="dxa"/>
                              </w:tcPr>
                              <w:p w:rsidR="00E7224B" w:rsidRPr="00602F7A" w:rsidRDefault="00602F7A" w:rsidP="00256E29">
                                <w:pPr>
                                  <w:pStyle w:val="Template-Documentinfo"/>
                                  <w:rPr>
                                    <w:vanish/>
                                  </w:rPr>
                                </w:pPr>
                                <w:bookmarkStart w:id="41" w:name="SD_LAN_Reference"/>
                                <w:bookmarkStart w:id="42" w:name="HIF_SD_FLD_Reference"/>
                                <w:r w:rsidRPr="00602F7A">
                                  <w:rPr>
                                    <w:b/>
                                    <w:vanish/>
                                  </w:rPr>
                                  <w:t>Referanse</w:t>
                                </w:r>
                                <w:bookmarkEnd w:id="41"/>
                                <w:r w:rsidR="00E7224B" w:rsidRPr="00602F7A">
                                  <w:rPr>
                                    <w:b/>
                                    <w:vanish/>
                                  </w:rPr>
                                  <w:t>:</w:t>
                                </w:r>
                                <w:r w:rsidR="00E7224B" w:rsidRPr="00602F7A">
                                  <w:rPr>
                                    <w:vanish/>
                                  </w:rPr>
                                  <w:tab/>
                                </w:r>
                                <w:bookmarkStart w:id="43" w:name="SD_FLD_Reference"/>
                                <w:bookmarkEnd w:id="43"/>
                              </w:p>
                              <w:p w:rsidR="00E7224B" w:rsidRPr="00244D70" w:rsidRDefault="00602F7A" w:rsidP="00AD7B6C">
                                <w:pPr>
                                  <w:pStyle w:val="Template-Documentinfo"/>
                                </w:pPr>
                                <w:bookmarkStart w:id="44" w:name="SD_LAN_Date"/>
                                <w:bookmarkStart w:id="45" w:name="HIF_SD_FLD_DocumentDate"/>
                                <w:bookmarkEnd w:id="42"/>
                                <w:r w:rsidRPr="00602F7A">
                                  <w:rPr>
                                    <w:b/>
                                  </w:rPr>
                                  <w:t>Dato</w:t>
                                </w:r>
                                <w:bookmarkEnd w:id="44"/>
                                <w:r w:rsidR="00E7224B" w:rsidRPr="00602F7A">
                                  <w:rPr>
                                    <w:b/>
                                  </w:rPr>
                                  <w:t>:</w:t>
                                </w:r>
                                <w:r w:rsidR="00E7224B" w:rsidRPr="00602F7A">
                                  <w:tab/>
                                </w:r>
                                <w:bookmarkStart w:id="46" w:name="SD_FLD_DocumentDate"/>
                                <w:bookmarkEnd w:id="45"/>
                                <w:r w:rsidR="00AD7B6C">
                                  <w:t>02. juli</w:t>
                                </w:r>
                                <w:r>
                                  <w:t xml:space="preserve"> 201</w:t>
                                </w:r>
                                <w:bookmarkEnd w:id="46"/>
                                <w:r w:rsidR="00AD7B6C">
                                  <w:t>5</w:t>
                                </w:r>
                              </w:p>
                            </w:tc>
                          </w:tr>
                          <w:tr w:rsidR="006B789C" w:rsidRPr="00244D70" w:rsidTr="00087C1F">
                            <w:trPr>
                              <w:trHeight w:hRule="exact" w:val="1327"/>
                              <w:hidden/>
                            </w:trPr>
                            <w:tc>
                              <w:tcPr>
                                <w:tcW w:w="3766" w:type="dxa"/>
                              </w:tcPr>
                              <w:p w:rsidR="006B789C" w:rsidRPr="00602F7A" w:rsidRDefault="006B789C" w:rsidP="00256E29">
                                <w:pPr>
                                  <w:pStyle w:val="Template-Documentinfo"/>
                                  <w:rPr>
                                    <w:b/>
                                    <w:vanish/>
                                  </w:rPr>
                                </w:pPr>
                              </w:p>
                            </w:tc>
                          </w:tr>
                        </w:tbl>
                        <w:p w:rsidR="00E7224B" w:rsidRPr="00244D70" w:rsidRDefault="00E7224B" w:rsidP="00E7224B">
                          <w:pPr>
                            <w:pStyle w:val="Template-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D_Sh_Standard" o:spid="_x0000_s1029" type="#_x0000_t202" style="position:absolute;margin-left:337.3pt;margin-top:53.85pt;width:192pt;height:22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" filled="f" stroked="f" strokeweight=".5pt">
              <v:textbox inset="0,0,0,0">
                <w:txbxContent>
                  <w:tbl>
                    <w:tblPr>
                      <w:tblStyle w:val="TableGrid"/>
                      <w:tblW w:w="3766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766"/>
                    </w:tblGrid>
                    <w:tr w:rsidR="00E7224B" w:rsidRPr="00244D70" w:rsidTr="00256E29">
                      <w:trPr>
                        <w:trHeight w:val="3019"/>
                      </w:trPr>
                      <w:tc>
                        <w:tcPr>
                          <w:tcW w:w="3766" w:type="dxa"/>
                        </w:tcPr>
                        <w:p w:rsidR="00E7224B" w:rsidRPr="00256481" w:rsidRDefault="006B789C" w:rsidP="00FA3D84">
                          <w:pPr>
                            <w:pStyle w:val="Template-CompanyName"/>
                          </w:pPr>
                          <w:bookmarkStart w:id="47" w:name="HIF_SD_OFF_Name"/>
                          <w:r w:rsidRPr="00256481">
                            <w:t>Gjensidige Forsikring ASA</w:t>
                          </w:r>
                        </w:p>
                        <w:p w:rsidR="00E7224B" w:rsidRPr="00256481" w:rsidRDefault="00E7224B" w:rsidP="00FA3D84">
                          <w:pPr>
                            <w:pStyle w:val="Template-Address"/>
                          </w:pPr>
                        </w:p>
                        <w:p w:rsidR="00E7224B" w:rsidRPr="00351AA6" w:rsidRDefault="00602F7A" w:rsidP="00FA3D84">
                          <w:pPr>
                            <w:pStyle w:val="Template-Address"/>
                          </w:pPr>
                          <w:bookmarkStart w:id="48" w:name="SD_LAN_OrgNo"/>
                          <w:bookmarkStart w:id="49" w:name="HIF_SD_OFF_OrgNo"/>
                          <w:bookmarkEnd w:id="47"/>
                          <w:r w:rsidRPr="00351AA6">
                            <w:t>Foretaksnr</w:t>
                          </w:r>
                          <w:bookmarkEnd w:id="48"/>
                          <w:r w:rsidR="00C350B2" w:rsidRPr="00351AA6">
                            <w:t>:</w:t>
                          </w:r>
                          <w:r w:rsidR="00E7224B" w:rsidRPr="00351AA6">
                            <w:t xml:space="preserve"> </w:t>
                          </w:r>
                          <w:bookmarkStart w:id="50" w:name="SD_OFF_OrgNo"/>
                          <w:r w:rsidR="00E7224B" w:rsidRPr="00351AA6">
                            <w:t>No-995 568 217</w:t>
                          </w:r>
                          <w:bookmarkEnd w:id="50"/>
                        </w:p>
                        <w:p w:rsidR="00E7224B" w:rsidRPr="00351AA6" w:rsidRDefault="00E7224B" w:rsidP="00FA3D84">
                          <w:pPr>
                            <w:pStyle w:val="Template-Address"/>
                          </w:pPr>
                        </w:p>
                        <w:p w:rsidR="00E7224B" w:rsidRPr="00351AA6" w:rsidRDefault="006B789C" w:rsidP="00FA3D84">
                          <w:pPr>
                            <w:pStyle w:val="Template-Address"/>
                          </w:pPr>
                          <w:bookmarkStart w:id="51" w:name="HIF_SD_OFF_Address"/>
                          <w:bookmarkEnd w:id="49"/>
                          <w:r w:rsidRPr="00351AA6">
                            <w:t>Schweigaards gate 21</w:t>
                          </w:r>
                          <w:r w:rsidR="00256481" w:rsidRPr="00351AA6">
                            <w:t>, 0191 Oslo</w:t>
                          </w:r>
                        </w:p>
                        <w:p w:rsidR="00256481" w:rsidRPr="00351AA6" w:rsidRDefault="00256481" w:rsidP="00FA3D84">
                          <w:pPr>
                            <w:pStyle w:val="Template-Address"/>
                          </w:pPr>
                          <w:r w:rsidRPr="00351AA6">
                            <w:t>Postboks 700 Sentrum, 0106 Oslo</w:t>
                          </w:r>
                        </w:p>
                        <w:p w:rsidR="00E7224B" w:rsidRPr="00351AA6" w:rsidRDefault="00E7224B" w:rsidP="00FA3D84">
                          <w:pPr>
                            <w:pStyle w:val="Template-Address"/>
                          </w:pPr>
                        </w:p>
                        <w:p w:rsidR="00E7224B" w:rsidRPr="00351AA6" w:rsidRDefault="00E7224B" w:rsidP="005D5393">
                          <w:pPr>
                            <w:pStyle w:val="Template-Address"/>
                            <w:spacing w:before="30"/>
                          </w:pPr>
                          <w:bookmarkStart w:id="52" w:name="SD_OFF_Web"/>
                          <w:bookmarkStart w:id="53" w:name="HIF_SD_OFF_Web"/>
                          <w:bookmarkEnd w:id="51"/>
                          <w:r w:rsidRPr="00351AA6">
                            <w:t>Gjensidige.no</w:t>
                          </w:r>
                          <w:bookmarkEnd w:id="52"/>
                        </w:p>
                        <w:bookmarkEnd w:id="53"/>
                        <w:p w:rsidR="00E7224B" w:rsidRPr="00351AA6" w:rsidRDefault="00E7224B" w:rsidP="00FA3D84">
                          <w:pPr>
                            <w:pStyle w:val="Template-Address"/>
                          </w:pPr>
                        </w:p>
                        <w:p w:rsidR="00E7224B" w:rsidRPr="00244D70" w:rsidRDefault="006B789C" w:rsidP="00FA3D84">
                          <w:pPr>
                            <w:pStyle w:val="Templage-Phone"/>
                          </w:pPr>
                          <w:bookmarkStart w:id="54" w:name="HIF_SD_OFF_Phone"/>
                          <w:r>
                            <w:t>03100</w:t>
                          </w:r>
                          <w:r w:rsidR="00E7224B">
                            <w:t xml:space="preserve"> </w:t>
                          </w:r>
                          <w:bookmarkStart w:id="55" w:name="SD_OFF_Phone"/>
                          <w:bookmarkEnd w:id="54"/>
                          <w:bookmarkEnd w:id="55"/>
                        </w:p>
                      </w:tc>
                    </w:tr>
                    <w:tr w:rsidR="00E7224B" w:rsidRPr="00244D70" w:rsidTr="00087C1F">
                      <w:trPr>
                        <w:trHeight w:hRule="exact" w:val="1327"/>
                        <w:hidden/>
                      </w:trPr>
                      <w:tc>
                        <w:tcPr>
                          <w:tcW w:w="3766" w:type="dxa"/>
                        </w:tcPr>
                        <w:p w:rsidR="00E7224B" w:rsidRPr="00602F7A" w:rsidRDefault="00602F7A" w:rsidP="00256E29">
                          <w:pPr>
                            <w:pStyle w:val="Template-Documentinfo"/>
                            <w:rPr>
                              <w:vanish/>
                            </w:rPr>
                          </w:pPr>
                          <w:bookmarkStart w:id="56" w:name="SD_LAN_Reference"/>
                          <w:bookmarkStart w:id="57" w:name="HIF_SD_FLD_Reference"/>
                          <w:r w:rsidRPr="00602F7A">
                            <w:rPr>
                              <w:b/>
                              <w:vanish/>
                            </w:rPr>
                            <w:t>Referanse</w:t>
                          </w:r>
                          <w:bookmarkEnd w:id="56"/>
                          <w:r w:rsidR="00E7224B" w:rsidRPr="00602F7A">
                            <w:rPr>
                              <w:b/>
                              <w:vanish/>
                            </w:rPr>
                            <w:t>:</w:t>
                          </w:r>
                          <w:r w:rsidR="00E7224B" w:rsidRPr="00602F7A">
                            <w:rPr>
                              <w:vanish/>
                            </w:rPr>
                            <w:tab/>
                          </w:r>
                          <w:bookmarkStart w:id="58" w:name="SD_FLD_Reference"/>
                          <w:bookmarkEnd w:id="58"/>
                        </w:p>
                        <w:p w:rsidR="00E7224B" w:rsidRPr="00244D70" w:rsidRDefault="00602F7A" w:rsidP="00AD7B6C">
                          <w:pPr>
                            <w:pStyle w:val="Template-Documentinfo"/>
                          </w:pPr>
                          <w:bookmarkStart w:id="59" w:name="SD_LAN_Date"/>
                          <w:bookmarkStart w:id="60" w:name="HIF_SD_FLD_DocumentDate"/>
                          <w:bookmarkEnd w:id="57"/>
                          <w:r w:rsidRPr="00602F7A">
                            <w:rPr>
                              <w:b/>
                            </w:rPr>
                            <w:t>Dato</w:t>
                          </w:r>
                          <w:bookmarkEnd w:id="59"/>
                          <w:r w:rsidR="00E7224B" w:rsidRPr="00602F7A">
                            <w:rPr>
                              <w:b/>
                            </w:rPr>
                            <w:t>:</w:t>
                          </w:r>
                          <w:r w:rsidR="00E7224B" w:rsidRPr="00602F7A">
                            <w:tab/>
                          </w:r>
                          <w:bookmarkStart w:id="61" w:name="SD_FLD_DocumentDate"/>
                          <w:bookmarkEnd w:id="60"/>
                          <w:r w:rsidR="00AD7B6C">
                            <w:t>02. juli</w:t>
                          </w:r>
                          <w:r>
                            <w:t xml:space="preserve"> 201</w:t>
                          </w:r>
                          <w:bookmarkEnd w:id="61"/>
                          <w:r w:rsidR="00AD7B6C">
                            <w:t>5</w:t>
                          </w:r>
                        </w:p>
                      </w:tc>
                    </w:tr>
                    <w:tr w:rsidR="006B789C" w:rsidRPr="00244D70" w:rsidTr="00087C1F">
                      <w:trPr>
                        <w:trHeight w:hRule="exact" w:val="1327"/>
                        <w:hidden/>
                      </w:trPr>
                      <w:tc>
                        <w:tcPr>
                          <w:tcW w:w="3766" w:type="dxa"/>
                        </w:tcPr>
                        <w:p w:rsidR="006B789C" w:rsidRPr="00602F7A" w:rsidRDefault="006B789C" w:rsidP="00256E29">
                          <w:pPr>
                            <w:pStyle w:val="Template-Documentinfo"/>
                            <w:rPr>
                              <w:b/>
                              <w:vanish/>
                            </w:rPr>
                          </w:pPr>
                        </w:p>
                      </w:tc>
                    </w:tr>
                  </w:tbl>
                  <w:p w:rsidR="00E7224B" w:rsidRPr="00244D70" w:rsidRDefault="00E7224B" w:rsidP="00E7224B">
                    <w:pPr>
                      <w:pStyle w:val="Template-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87C1F">
      <w:rPr>
        <w:rFonts w:ascii="Times New Roman" w:hAnsi="Times New Roman" w:cs="Times New Roman"/>
        <w:noProof/>
        <w:sz w:val="24"/>
        <w:szCs w:val="24"/>
        <w:lang w:eastAsia="nb-N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09A89F" wp14:editId="22969472">
              <wp:simplePos x="0" y="0"/>
              <wp:positionH relativeFrom="page">
                <wp:posOffset>4286250</wp:posOffset>
              </wp:positionH>
              <wp:positionV relativeFrom="page">
                <wp:posOffset>1685290</wp:posOffset>
              </wp:positionV>
              <wp:extent cx="2886710" cy="2676525"/>
              <wp:effectExtent l="0" t="0" r="0" b="0"/>
              <wp:wrapNone/>
              <wp:docPr id="2" name="SD_Sh_Denmark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710" cy="2676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86"/>
                            <w:gridCol w:w="2324"/>
                          </w:tblGrid>
                          <w:tr w:rsidR="0099366C" w:rsidRPr="00E72165" w:rsidTr="00E7224B">
                            <w:trPr>
                              <w:trHeight w:val="3019"/>
                            </w:trPr>
                            <w:tc>
                              <w:tcPr>
                                <w:tcW w:w="2086" w:type="dxa"/>
                              </w:tcPr>
                              <w:p w:rsidR="0099366C" w:rsidRDefault="0099366C" w:rsidP="00E72165">
                                <w:pPr>
                                  <w:pStyle w:val="Template-AddressBlue"/>
                                </w:pPr>
                              </w:p>
                            </w:tc>
                            <w:tc>
                              <w:tcPr>
                                <w:tcW w:w="2324" w:type="dxa"/>
                              </w:tcPr>
                              <w:p w:rsidR="0099366C" w:rsidRPr="00602F7A" w:rsidRDefault="0099366C" w:rsidP="00E72165">
                                <w:pPr>
                                  <w:pStyle w:val="Template-CompanyNameBlue"/>
                                  <w:rPr>
                                    <w:lang w:val="en-US"/>
                                  </w:rPr>
                                </w:pPr>
                                <w:bookmarkStart w:id="62" w:name="SD_OFF_Name_N1"/>
                                <w:bookmarkStart w:id="63" w:name="HIF_SD_OFF_Name_N1"/>
                                <w:r w:rsidRPr="00602F7A">
                                  <w:rPr>
                                    <w:lang w:val="en-US"/>
                                  </w:rPr>
                                  <w:t>Company Name</w:t>
                                </w:r>
                                <w:bookmarkEnd w:id="62"/>
                              </w:p>
                              <w:p w:rsidR="00BE7A4A" w:rsidRPr="00602F7A" w:rsidRDefault="00602F7A" w:rsidP="00BE7A4A">
                                <w:pPr>
                                  <w:pStyle w:val="Template-AddressBlue"/>
                                  <w:rPr>
                                    <w:lang w:val="en-US"/>
                                  </w:rPr>
                                </w:pPr>
                                <w:bookmarkStart w:id="64" w:name="SD_LAN_OrgNo_N1"/>
                                <w:bookmarkStart w:id="65" w:name="HIF_SD_OFF_OrgNo_N1"/>
                                <w:bookmarkEnd w:id="63"/>
                                <w:r w:rsidRPr="00602F7A">
                                  <w:rPr>
                                    <w:lang w:val="en-US"/>
                                  </w:rPr>
                                  <w:t>Foretaksnr</w:t>
                                </w:r>
                                <w:bookmarkEnd w:id="64"/>
                                <w:r w:rsidR="00BE7A4A" w:rsidRPr="00602F7A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bookmarkStart w:id="66" w:name="SD_OFF_OrgNo_N1"/>
                                <w:r w:rsidR="00BE7A4A" w:rsidRPr="00602F7A">
                                  <w:rPr>
                                    <w:lang w:val="en-US"/>
                                  </w:rPr>
                                  <w:t>No-995 568 217</w:t>
                                </w:r>
                                <w:bookmarkEnd w:id="66"/>
                              </w:p>
                              <w:p w:rsidR="0099366C" w:rsidRPr="00602F7A" w:rsidRDefault="0099366C" w:rsidP="00E72165">
                                <w:pPr>
                                  <w:pStyle w:val="Template-AddressBlue"/>
                                  <w:rPr>
                                    <w:lang w:val="en-US"/>
                                  </w:rPr>
                                </w:pPr>
                                <w:bookmarkStart w:id="67" w:name="SD_OFF_Address_N1"/>
                                <w:bookmarkStart w:id="68" w:name="HIF_SD_OFF_Address_N1"/>
                                <w:bookmarkEnd w:id="65"/>
                                <w:r w:rsidRPr="00602F7A">
                                  <w:rPr>
                                    <w:lang w:val="en-US"/>
                                  </w:rPr>
                                  <w:t>Address</w:t>
                                </w:r>
                                <w:bookmarkEnd w:id="67"/>
                              </w:p>
                              <w:p w:rsidR="0099366C" w:rsidRPr="00602F7A" w:rsidRDefault="00602F7A" w:rsidP="00E72165">
                                <w:pPr>
                                  <w:pStyle w:val="Template-AddressBlue"/>
                                  <w:rPr>
                                    <w:b/>
                                    <w:lang w:val="en-US"/>
                                  </w:rPr>
                                </w:pPr>
                                <w:bookmarkStart w:id="69" w:name="SD_LAN_Phone_N1"/>
                                <w:bookmarkStart w:id="70" w:name="HIF_SD_OFF_Phone_N1"/>
                                <w:bookmarkEnd w:id="68"/>
                                <w:r w:rsidRPr="00602F7A">
                                  <w:rPr>
                                    <w:b/>
                                    <w:lang w:val="en-US"/>
                                  </w:rPr>
                                  <w:t>Telefon</w:t>
                                </w:r>
                                <w:bookmarkEnd w:id="69"/>
                                <w:r w:rsidR="0099366C" w:rsidRPr="00602F7A">
                                  <w:rPr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bookmarkStart w:id="71" w:name="SD_OFF_Phone_N1"/>
                                <w:bookmarkEnd w:id="71"/>
                              </w:p>
                              <w:p w:rsidR="000D428F" w:rsidRPr="00F716CB" w:rsidRDefault="000D428F" w:rsidP="00E72165">
                                <w:pPr>
                                  <w:pStyle w:val="Template-AddressBlue"/>
                                  <w:rPr>
                                    <w:b/>
                                    <w:lang w:val="da-DK"/>
                                  </w:rPr>
                                </w:pPr>
                                <w:bookmarkStart w:id="72" w:name="HIF_SD_OFF_Fax"/>
                                <w:bookmarkEnd w:id="70"/>
                                <w:r w:rsidRPr="00F716CB">
                                  <w:rPr>
                                    <w:b/>
                                    <w:lang w:val="da-DK"/>
                                  </w:rPr>
                                  <w:t xml:space="preserve">Fax </w:t>
                                </w:r>
                                <w:bookmarkStart w:id="73" w:name="SD_OFF_Fax"/>
                                <w:bookmarkEnd w:id="73"/>
                              </w:p>
                              <w:bookmarkEnd w:id="72"/>
                              <w:p w:rsidR="0099366C" w:rsidRPr="00F716CB" w:rsidRDefault="0099366C" w:rsidP="00E72165">
                                <w:pPr>
                                  <w:pStyle w:val="Template-AddressBlue"/>
                                  <w:rPr>
                                    <w:lang w:val="da-DK"/>
                                  </w:rPr>
                                </w:pPr>
                              </w:p>
                              <w:p w:rsidR="0099366C" w:rsidRPr="00F716CB" w:rsidRDefault="0099366C" w:rsidP="00E72165">
                                <w:pPr>
                                  <w:pStyle w:val="Template-AddressBlue"/>
                                  <w:rPr>
                                    <w:lang w:val="da-DK"/>
                                  </w:rPr>
                                </w:pPr>
                                <w:bookmarkStart w:id="74" w:name="SD_OFF_Email"/>
                                <w:bookmarkStart w:id="75" w:name="SD_OFF_Email_N1"/>
                                <w:bookmarkStart w:id="76" w:name="HIF_SD_OFF_Email"/>
                                <w:bookmarkStart w:id="77" w:name="HIF_SD_OFF_Email_N1"/>
                                <w:r w:rsidRPr="00F716CB">
                                  <w:rPr>
                                    <w:lang w:val="da-DK"/>
                                  </w:rPr>
                                  <w:t>Info@gjensidige.dk</w:t>
                                </w:r>
                                <w:bookmarkEnd w:id="74"/>
                                <w:bookmarkEnd w:id="75"/>
                              </w:p>
                              <w:p w:rsidR="0099366C" w:rsidRPr="00F716CB" w:rsidRDefault="0099366C" w:rsidP="00E72165">
                                <w:pPr>
                                  <w:pStyle w:val="Template-AddressBlue"/>
                                  <w:rPr>
                                    <w:lang w:val="da-DK"/>
                                  </w:rPr>
                                </w:pPr>
                                <w:bookmarkStart w:id="78" w:name="SD_OFF_Web_N1"/>
                                <w:bookmarkStart w:id="79" w:name="HIF_SD_OFF_Web_N1"/>
                                <w:bookmarkEnd w:id="76"/>
                                <w:bookmarkEnd w:id="77"/>
                                <w:r w:rsidRPr="00F716CB">
                                  <w:rPr>
                                    <w:lang w:val="da-DK"/>
                                  </w:rPr>
                                  <w:t>gjensidige.no</w:t>
                                </w:r>
                                <w:bookmarkEnd w:id="78"/>
                              </w:p>
                              <w:bookmarkEnd w:id="79"/>
                              <w:p w:rsidR="0099366C" w:rsidRPr="00F716CB" w:rsidRDefault="0099366C" w:rsidP="00E72165">
                                <w:pPr>
                                  <w:pStyle w:val="Template-AddressBlue"/>
                                  <w:rPr>
                                    <w:lang w:val="da-DK"/>
                                  </w:rPr>
                                </w:pPr>
                              </w:p>
                              <w:p w:rsidR="00602F7A" w:rsidRDefault="00602F7A" w:rsidP="000D428F">
                                <w:pPr>
                                  <w:pStyle w:val="Template-AddressBlue"/>
                                  <w:rPr>
                                    <w:lang w:val="da-DK"/>
                                  </w:rPr>
                                </w:pPr>
                                <w:bookmarkStart w:id="80" w:name="SD_LAN_LegalInfo"/>
                                <w:r>
                                  <w:rPr>
                                    <w:lang w:val="da-DK"/>
                                  </w:rPr>
                                  <w:t>Gjensidige Forsikring, dansk filial af Gjensidige Forsikring ASA, Norge</w:t>
                                </w:r>
                              </w:p>
                              <w:p w:rsidR="0099366C" w:rsidRDefault="00602F7A" w:rsidP="000D428F">
                                <w:pPr>
                                  <w:pStyle w:val="Template-AddressBlue"/>
                                </w:pPr>
                                <w:r>
                                  <w:rPr>
                                    <w:lang w:val="da-DK"/>
                                  </w:rPr>
                                  <w:t>ORG-nr. 995 568 217</w:t>
                                </w:r>
                                <w:bookmarkEnd w:id="80"/>
                              </w:p>
                            </w:tc>
                          </w:tr>
                          <w:tr w:rsidR="0099366C" w:rsidTr="00087C1F">
                            <w:trPr>
                              <w:trHeight w:hRule="exact" w:val="1083"/>
                              <w:hidden/>
                            </w:trPr>
                            <w:tc>
                              <w:tcPr>
                                <w:tcW w:w="4410" w:type="dxa"/>
                                <w:gridSpan w:val="2"/>
                                <w:hideMark/>
                              </w:tcPr>
                              <w:p w:rsidR="0099366C" w:rsidRPr="00602F7A" w:rsidRDefault="00602F7A">
                                <w:pPr>
                                  <w:pStyle w:val="Template-Documentinfo"/>
                                  <w:rPr>
                                    <w:vanish/>
                                  </w:rPr>
                                </w:pPr>
                                <w:bookmarkStart w:id="81" w:name="SD_LAN_Reference_N1"/>
                                <w:bookmarkStart w:id="82" w:name="HIF_SD_FLD_Reference_N1"/>
                                <w:r w:rsidRPr="00602F7A">
                                  <w:rPr>
                                    <w:b/>
                                    <w:vanish/>
                                  </w:rPr>
                                  <w:t>Referanse</w:t>
                                </w:r>
                                <w:bookmarkEnd w:id="81"/>
                                <w:r w:rsidR="0099366C" w:rsidRPr="00602F7A">
                                  <w:rPr>
                                    <w:b/>
                                    <w:vanish/>
                                  </w:rPr>
                                  <w:t>:</w:t>
                                </w:r>
                                <w:r w:rsidR="0099366C" w:rsidRPr="00602F7A">
                                  <w:rPr>
                                    <w:vanish/>
                                  </w:rPr>
                                  <w:tab/>
                                </w:r>
                                <w:bookmarkStart w:id="83" w:name="SD_FLD_Reference_N1"/>
                                <w:bookmarkEnd w:id="83"/>
                              </w:p>
                              <w:p w:rsidR="0099366C" w:rsidRDefault="00602F7A">
                                <w:pPr>
                                  <w:pStyle w:val="Template-Documentinfo"/>
                                </w:pPr>
                                <w:bookmarkStart w:id="84" w:name="SD_LAN_Date_N1"/>
                                <w:bookmarkStart w:id="85" w:name="HIF_SD_FLD_DocumentDate_N1"/>
                                <w:bookmarkEnd w:id="82"/>
                                <w:r w:rsidRPr="00602F7A">
                                  <w:rPr>
                                    <w:b/>
                                  </w:rPr>
                                  <w:t>Dato</w:t>
                                </w:r>
                                <w:bookmarkEnd w:id="84"/>
                                <w:r w:rsidR="0099366C" w:rsidRPr="00602F7A">
                                  <w:rPr>
                                    <w:b/>
                                  </w:rPr>
                                  <w:t>:</w:t>
                                </w:r>
                                <w:r w:rsidR="0099366C" w:rsidRPr="00602F7A">
                                  <w:tab/>
                                </w:r>
                                <w:bookmarkStart w:id="86" w:name="SD_FLD_DocumentDate_N1"/>
                                <w:bookmarkEnd w:id="85"/>
                                <w:r>
                                  <w:t>28. september 2014</w:t>
                                </w:r>
                                <w:bookmarkEnd w:id="86"/>
                              </w:p>
                            </w:tc>
                          </w:tr>
                        </w:tbl>
                        <w:p w:rsidR="0099366C" w:rsidRDefault="0099366C" w:rsidP="0099366C">
                          <w:pPr>
                            <w:pStyle w:val="Template-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D_Sh_Denmark" o:spid="_x0000_s1030" type="#_x0000_t202" style="position:absolute;margin-left:337.5pt;margin-top:132.7pt;width:227.3pt;height:210.75pt;z-index:25166950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" filled="f" stroked="f" strokeweight=".5pt">
              <v:textbox inset="0,0,0,0">
                <w:txbxContent>
                  <w:tbl>
                    <w:tblPr>
                      <w:tblStyle w:val="Tabellrutenett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086"/>
                      <w:gridCol w:w="2324"/>
                    </w:tblGrid>
                    <w:tr w:rsidR="0099366C" w:rsidRPr="00E72165" w:rsidTr="00E7224B">
                      <w:trPr>
                        <w:trHeight w:val="3019"/>
                      </w:trPr>
                      <w:tc>
                        <w:tcPr>
                          <w:tcW w:w="2086" w:type="dxa"/>
                        </w:tcPr>
                        <w:p w:rsidR="0099366C" w:rsidRDefault="0099366C" w:rsidP="00E72165">
                          <w:pPr>
                            <w:pStyle w:val="Template-AddressBlue"/>
                          </w:pPr>
                        </w:p>
                      </w:tc>
                      <w:tc>
                        <w:tcPr>
                          <w:tcW w:w="2324" w:type="dxa"/>
                        </w:tcPr>
                        <w:p w:rsidR="0099366C" w:rsidRPr="00602F7A" w:rsidRDefault="0099366C" w:rsidP="00E72165">
                          <w:pPr>
                            <w:pStyle w:val="Template-CompanyNameBlue"/>
                            <w:rPr>
                              <w:lang w:val="en-US"/>
                            </w:rPr>
                          </w:pPr>
                          <w:bookmarkStart w:id="100" w:name="SD_OFF_Name_N1"/>
                          <w:bookmarkStart w:id="101" w:name="HIF_SD_OFF_Name_N1"/>
                          <w:r w:rsidRPr="00602F7A">
                            <w:rPr>
                              <w:lang w:val="en-US"/>
                            </w:rPr>
                            <w:t>Company Name</w:t>
                          </w:r>
                          <w:bookmarkEnd w:id="100"/>
                        </w:p>
                        <w:p w:rsidR="00BE7A4A" w:rsidRPr="00602F7A" w:rsidRDefault="00602F7A" w:rsidP="00BE7A4A">
                          <w:pPr>
                            <w:pStyle w:val="Template-AddressBlue"/>
                            <w:rPr>
                              <w:lang w:val="en-US"/>
                            </w:rPr>
                          </w:pPr>
                          <w:bookmarkStart w:id="102" w:name="SD_LAN_OrgNo_N1"/>
                          <w:bookmarkStart w:id="103" w:name="HIF_SD_OFF_OrgNo_N1"/>
                          <w:bookmarkEnd w:id="101"/>
                          <w:r w:rsidRPr="00602F7A">
                            <w:rPr>
                              <w:lang w:val="en-US"/>
                            </w:rPr>
                            <w:t>Foretaksnr</w:t>
                          </w:r>
                          <w:bookmarkEnd w:id="102"/>
                          <w:r w:rsidR="00BE7A4A" w:rsidRPr="00602F7A">
                            <w:rPr>
                              <w:lang w:val="en-US"/>
                            </w:rPr>
                            <w:t xml:space="preserve">: </w:t>
                          </w:r>
                          <w:bookmarkStart w:id="104" w:name="SD_OFF_OrgNo_N1"/>
                          <w:r w:rsidR="00BE7A4A" w:rsidRPr="00602F7A">
                            <w:rPr>
                              <w:lang w:val="en-US"/>
                            </w:rPr>
                            <w:t>No-995 568 217</w:t>
                          </w:r>
                          <w:bookmarkEnd w:id="104"/>
                        </w:p>
                        <w:p w:rsidR="0099366C" w:rsidRPr="00602F7A" w:rsidRDefault="0099366C" w:rsidP="00E72165">
                          <w:pPr>
                            <w:pStyle w:val="Template-AddressBlue"/>
                            <w:rPr>
                              <w:lang w:val="en-US"/>
                            </w:rPr>
                          </w:pPr>
                          <w:bookmarkStart w:id="105" w:name="SD_OFF_Address_N1"/>
                          <w:bookmarkStart w:id="106" w:name="HIF_SD_OFF_Address_N1"/>
                          <w:bookmarkEnd w:id="103"/>
                          <w:r w:rsidRPr="00602F7A">
                            <w:rPr>
                              <w:lang w:val="en-US"/>
                            </w:rPr>
                            <w:t>Address</w:t>
                          </w:r>
                          <w:bookmarkEnd w:id="105"/>
                        </w:p>
                        <w:p w:rsidR="0099366C" w:rsidRPr="00602F7A" w:rsidRDefault="00602F7A" w:rsidP="00E72165">
                          <w:pPr>
                            <w:pStyle w:val="Template-AddressBlue"/>
                            <w:rPr>
                              <w:b/>
                              <w:lang w:val="en-US"/>
                            </w:rPr>
                          </w:pPr>
                          <w:bookmarkStart w:id="107" w:name="SD_LAN_Phone_N1"/>
                          <w:bookmarkStart w:id="108" w:name="HIF_SD_OFF_Phone_N1"/>
                          <w:bookmarkEnd w:id="106"/>
                          <w:r w:rsidRPr="00602F7A">
                            <w:rPr>
                              <w:b/>
                              <w:lang w:val="en-US"/>
                            </w:rPr>
                            <w:t>Telefon</w:t>
                          </w:r>
                          <w:bookmarkEnd w:id="107"/>
                          <w:r w:rsidR="0099366C" w:rsidRPr="00602F7A"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bookmarkStart w:id="109" w:name="SD_OFF_Phone_N1"/>
                          <w:bookmarkEnd w:id="109"/>
                        </w:p>
                        <w:p w:rsidR="000D428F" w:rsidRPr="00F716CB" w:rsidRDefault="000D428F" w:rsidP="00E72165">
                          <w:pPr>
                            <w:pStyle w:val="Template-AddressBlue"/>
                            <w:rPr>
                              <w:b/>
                              <w:lang w:val="da-DK"/>
                            </w:rPr>
                          </w:pPr>
                          <w:bookmarkStart w:id="110" w:name="HIF_SD_OFF_Fax"/>
                          <w:bookmarkEnd w:id="108"/>
                          <w:r w:rsidRPr="00F716CB">
                            <w:rPr>
                              <w:b/>
                              <w:lang w:val="da-DK"/>
                            </w:rPr>
                            <w:t xml:space="preserve">Fax </w:t>
                          </w:r>
                          <w:bookmarkStart w:id="111" w:name="SD_OFF_Fax"/>
                          <w:bookmarkEnd w:id="111"/>
                        </w:p>
                        <w:bookmarkEnd w:id="110"/>
                        <w:p w:rsidR="0099366C" w:rsidRPr="00F716CB" w:rsidRDefault="0099366C" w:rsidP="00E72165">
                          <w:pPr>
                            <w:pStyle w:val="Template-AddressBlue"/>
                            <w:rPr>
                              <w:lang w:val="da-DK"/>
                            </w:rPr>
                          </w:pPr>
                        </w:p>
                        <w:p w:rsidR="0099366C" w:rsidRPr="00F716CB" w:rsidRDefault="0099366C" w:rsidP="00E72165">
                          <w:pPr>
                            <w:pStyle w:val="Template-AddressBlue"/>
                            <w:rPr>
                              <w:lang w:val="da-DK"/>
                            </w:rPr>
                          </w:pPr>
                          <w:bookmarkStart w:id="112" w:name="SD_OFF_Email"/>
                          <w:bookmarkStart w:id="113" w:name="SD_OFF_Email_N1"/>
                          <w:bookmarkStart w:id="114" w:name="HIF_SD_OFF_Email"/>
                          <w:bookmarkStart w:id="115" w:name="HIF_SD_OFF_Email_N1"/>
                          <w:r w:rsidRPr="00F716CB">
                            <w:rPr>
                              <w:lang w:val="da-DK"/>
                            </w:rPr>
                            <w:t>Info@gjensidige.dk</w:t>
                          </w:r>
                          <w:bookmarkEnd w:id="112"/>
                          <w:bookmarkEnd w:id="113"/>
                        </w:p>
                        <w:p w:rsidR="0099366C" w:rsidRPr="00F716CB" w:rsidRDefault="0099366C" w:rsidP="00E72165">
                          <w:pPr>
                            <w:pStyle w:val="Template-AddressBlue"/>
                            <w:rPr>
                              <w:lang w:val="da-DK"/>
                            </w:rPr>
                          </w:pPr>
                          <w:bookmarkStart w:id="116" w:name="SD_OFF_Web_N1"/>
                          <w:bookmarkStart w:id="117" w:name="HIF_SD_OFF_Web_N1"/>
                          <w:bookmarkEnd w:id="114"/>
                          <w:bookmarkEnd w:id="115"/>
                          <w:r w:rsidRPr="00F716CB">
                            <w:rPr>
                              <w:lang w:val="da-DK"/>
                            </w:rPr>
                            <w:t>gjensidige.no</w:t>
                          </w:r>
                          <w:bookmarkEnd w:id="116"/>
                        </w:p>
                        <w:bookmarkEnd w:id="117"/>
                        <w:p w:rsidR="0099366C" w:rsidRPr="00F716CB" w:rsidRDefault="0099366C" w:rsidP="00E72165">
                          <w:pPr>
                            <w:pStyle w:val="Template-AddressBlue"/>
                            <w:rPr>
                              <w:lang w:val="da-DK"/>
                            </w:rPr>
                          </w:pPr>
                        </w:p>
                        <w:p w:rsidR="00602F7A" w:rsidRDefault="00602F7A" w:rsidP="000D428F">
                          <w:pPr>
                            <w:pStyle w:val="Template-AddressBlue"/>
                            <w:rPr>
                              <w:lang w:val="da-DK"/>
                            </w:rPr>
                          </w:pPr>
                          <w:bookmarkStart w:id="118" w:name="SD_LAN_LegalInfo"/>
                          <w:r>
                            <w:rPr>
                              <w:lang w:val="da-DK"/>
                            </w:rPr>
                            <w:t>Gjensidige Forsikring, dansk filial af Gjensidige Forsikring ASA, Norge</w:t>
                          </w:r>
                        </w:p>
                        <w:p w:rsidR="0099366C" w:rsidRDefault="00602F7A" w:rsidP="000D428F">
                          <w:pPr>
                            <w:pStyle w:val="Template-AddressBlue"/>
                          </w:pPr>
                          <w:r>
                            <w:rPr>
                              <w:lang w:val="da-DK"/>
                            </w:rPr>
                            <w:t>ORG-nr. 995 568 217</w:t>
                          </w:r>
                          <w:bookmarkEnd w:id="118"/>
                        </w:p>
                      </w:tc>
                    </w:tr>
                    <w:tr w:rsidR="0099366C" w:rsidTr="00087C1F">
                      <w:trPr>
                        <w:trHeight w:hRule="exact" w:val="1083"/>
                        <w:hidden/>
                      </w:trPr>
                      <w:tc>
                        <w:tcPr>
                          <w:tcW w:w="4410" w:type="dxa"/>
                          <w:gridSpan w:val="2"/>
                          <w:hideMark/>
                        </w:tcPr>
                        <w:p w:rsidR="0099366C" w:rsidRPr="00602F7A" w:rsidRDefault="00602F7A">
                          <w:pPr>
                            <w:pStyle w:val="Template-Documentinfo"/>
                            <w:rPr>
                              <w:vanish/>
                            </w:rPr>
                          </w:pPr>
                          <w:bookmarkStart w:id="119" w:name="SD_LAN_Reference_N1"/>
                          <w:bookmarkStart w:id="120" w:name="HIF_SD_FLD_Reference_N1"/>
                          <w:r w:rsidRPr="00602F7A">
                            <w:rPr>
                              <w:b/>
                              <w:vanish/>
                            </w:rPr>
                            <w:t>Referanse</w:t>
                          </w:r>
                          <w:bookmarkEnd w:id="119"/>
                          <w:r w:rsidR="0099366C" w:rsidRPr="00602F7A">
                            <w:rPr>
                              <w:b/>
                              <w:vanish/>
                            </w:rPr>
                            <w:t>:</w:t>
                          </w:r>
                          <w:r w:rsidR="0099366C" w:rsidRPr="00602F7A">
                            <w:rPr>
                              <w:vanish/>
                            </w:rPr>
                            <w:tab/>
                          </w:r>
                          <w:bookmarkStart w:id="121" w:name="SD_FLD_Reference_N1"/>
                          <w:bookmarkEnd w:id="121"/>
                        </w:p>
                        <w:p w:rsidR="0099366C" w:rsidRDefault="00602F7A">
                          <w:pPr>
                            <w:pStyle w:val="Template-Documentinfo"/>
                          </w:pPr>
                          <w:bookmarkStart w:id="122" w:name="SD_LAN_Date_N1"/>
                          <w:bookmarkStart w:id="123" w:name="HIF_SD_FLD_DocumentDate_N1"/>
                          <w:bookmarkEnd w:id="120"/>
                          <w:r w:rsidRPr="00602F7A">
                            <w:rPr>
                              <w:b/>
                            </w:rPr>
                            <w:t>Dato</w:t>
                          </w:r>
                          <w:bookmarkEnd w:id="122"/>
                          <w:r w:rsidR="0099366C" w:rsidRPr="00602F7A">
                            <w:rPr>
                              <w:b/>
                            </w:rPr>
                            <w:t>:</w:t>
                          </w:r>
                          <w:r w:rsidR="0099366C" w:rsidRPr="00602F7A">
                            <w:tab/>
                          </w:r>
                          <w:bookmarkStart w:id="124" w:name="SD_FLD_DocumentDate_N1"/>
                          <w:bookmarkEnd w:id="123"/>
                          <w:r>
                            <w:t>28. september 2014</w:t>
                          </w:r>
                          <w:bookmarkEnd w:id="124"/>
                        </w:p>
                      </w:tc>
                    </w:tr>
                  </w:tbl>
                  <w:p w:rsidR="0099366C" w:rsidRDefault="0099366C" w:rsidP="0099366C">
                    <w:pPr>
                      <w:pStyle w:val="Template-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1375E">
      <w:rPr>
        <w:noProof/>
        <w:lang w:eastAsia="nb-NO"/>
      </w:rPr>
      <w:drawing>
        <wp:anchor distT="0" distB="0" distL="114300" distR="114300" simplePos="0" relativeHeight="251663360" behindDoc="0" locked="0" layoutInCell="1" allowOverlap="1" wp14:anchorId="76A233A1" wp14:editId="47A3B182">
          <wp:simplePos x="0" y="0"/>
          <wp:positionH relativeFrom="page">
            <wp:posOffset>900430</wp:posOffset>
          </wp:positionH>
          <wp:positionV relativeFrom="page">
            <wp:posOffset>702310</wp:posOffset>
          </wp:positionV>
          <wp:extent cx="1836000" cy="457200"/>
          <wp:effectExtent l="0" t="0" r="0" b="0"/>
          <wp:wrapNone/>
          <wp:docPr id="4" name="LogoH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sontal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0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E20588C"/>
    <w:multiLevelType w:val="multilevel"/>
    <w:tmpl w:val="2C7872A0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4" w:hanging="62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4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3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645"/>
      </w:pPr>
      <w:rPr>
        <w:rFonts w:hint="default"/>
      </w:rPr>
    </w:lvl>
  </w:abstractNum>
  <w:abstractNum w:abstractNumId="10">
    <w:nsid w:val="7FB354B8"/>
    <w:multiLevelType w:val="multilevel"/>
    <w:tmpl w:val="C2328CA8"/>
    <w:lvl w:ilvl="0">
      <w:start w:val="1"/>
      <w:numFmt w:val="bullet"/>
      <w:pStyle w:val="ListBullet"/>
      <w:lvlText w:val=""/>
      <w:lvlJc w:val="left"/>
      <w:pPr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9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7A"/>
    <w:rsid w:val="00004865"/>
    <w:rsid w:val="00016CA9"/>
    <w:rsid w:val="000414DB"/>
    <w:rsid w:val="00087C1F"/>
    <w:rsid w:val="00094ABD"/>
    <w:rsid w:val="000B7873"/>
    <w:rsid w:val="000C374A"/>
    <w:rsid w:val="000D393A"/>
    <w:rsid w:val="000D428F"/>
    <w:rsid w:val="000E05B8"/>
    <w:rsid w:val="00113190"/>
    <w:rsid w:val="001307F0"/>
    <w:rsid w:val="0013244F"/>
    <w:rsid w:val="00142197"/>
    <w:rsid w:val="00156799"/>
    <w:rsid w:val="001646FB"/>
    <w:rsid w:val="00172A0F"/>
    <w:rsid w:val="00176A3E"/>
    <w:rsid w:val="00182651"/>
    <w:rsid w:val="00195D0E"/>
    <w:rsid w:val="001B61F3"/>
    <w:rsid w:val="001D2705"/>
    <w:rsid w:val="001D66A2"/>
    <w:rsid w:val="002020E9"/>
    <w:rsid w:val="0021378C"/>
    <w:rsid w:val="002308C8"/>
    <w:rsid w:val="00236F31"/>
    <w:rsid w:val="00244D70"/>
    <w:rsid w:val="00256481"/>
    <w:rsid w:val="00256E29"/>
    <w:rsid w:val="0026344C"/>
    <w:rsid w:val="00272CF3"/>
    <w:rsid w:val="00277FF8"/>
    <w:rsid w:val="002A600E"/>
    <w:rsid w:val="002C4974"/>
    <w:rsid w:val="002E74A4"/>
    <w:rsid w:val="002E7FED"/>
    <w:rsid w:val="00302751"/>
    <w:rsid w:val="00305D37"/>
    <w:rsid w:val="003428EB"/>
    <w:rsid w:val="00351AA6"/>
    <w:rsid w:val="00372CFD"/>
    <w:rsid w:val="00375862"/>
    <w:rsid w:val="00380971"/>
    <w:rsid w:val="003A23B0"/>
    <w:rsid w:val="003A5013"/>
    <w:rsid w:val="003B35B0"/>
    <w:rsid w:val="003B5453"/>
    <w:rsid w:val="003C60F1"/>
    <w:rsid w:val="003F0835"/>
    <w:rsid w:val="0041164D"/>
    <w:rsid w:val="00424709"/>
    <w:rsid w:val="00434224"/>
    <w:rsid w:val="00446C73"/>
    <w:rsid w:val="00475A3D"/>
    <w:rsid w:val="00491014"/>
    <w:rsid w:val="00493B08"/>
    <w:rsid w:val="004A5302"/>
    <w:rsid w:val="004C01B2"/>
    <w:rsid w:val="004F6A38"/>
    <w:rsid w:val="00514056"/>
    <w:rsid w:val="00550B2F"/>
    <w:rsid w:val="00553DF5"/>
    <w:rsid w:val="0055406C"/>
    <w:rsid w:val="00555AB9"/>
    <w:rsid w:val="005655C8"/>
    <w:rsid w:val="00570441"/>
    <w:rsid w:val="005953FA"/>
    <w:rsid w:val="005977A4"/>
    <w:rsid w:val="005A28D4"/>
    <w:rsid w:val="005B66F6"/>
    <w:rsid w:val="005C5CCD"/>
    <w:rsid w:val="005D5393"/>
    <w:rsid w:val="005F0172"/>
    <w:rsid w:val="005F1580"/>
    <w:rsid w:val="00602F7A"/>
    <w:rsid w:val="00605637"/>
    <w:rsid w:val="00623DF1"/>
    <w:rsid w:val="00625F1E"/>
    <w:rsid w:val="00634409"/>
    <w:rsid w:val="00640259"/>
    <w:rsid w:val="00643A1F"/>
    <w:rsid w:val="00655B49"/>
    <w:rsid w:val="00663CEE"/>
    <w:rsid w:val="00680D46"/>
    <w:rsid w:val="00681D83"/>
    <w:rsid w:val="00682A58"/>
    <w:rsid w:val="00695BA4"/>
    <w:rsid w:val="006B1AF7"/>
    <w:rsid w:val="006B30A9"/>
    <w:rsid w:val="006B789C"/>
    <w:rsid w:val="0070267E"/>
    <w:rsid w:val="00713BC5"/>
    <w:rsid w:val="007144FA"/>
    <w:rsid w:val="00743C88"/>
    <w:rsid w:val="007546AF"/>
    <w:rsid w:val="007561B1"/>
    <w:rsid w:val="00765934"/>
    <w:rsid w:val="00791288"/>
    <w:rsid w:val="007A1B13"/>
    <w:rsid w:val="007B1FD2"/>
    <w:rsid w:val="007D52F7"/>
    <w:rsid w:val="007E10A8"/>
    <w:rsid w:val="007E373C"/>
    <w:rsid w:val="007F494B"/>
    <w:rsid w:val="00803B57"/>
    <w:rsid w:val="00810721"/>
    <w:rsid w:val="0081375E"/>
    <w:rsid w:val="00830277"/>
    <w:rsid w:val="00830AFA"/>
    <w:rsid w:val="00837938"/>
    <w:rsid w:val="0085099B"/>
    <w:rsid w:val="008510BD"/>
    <w:rsid w:val="00866993"/>
    <w:rsid w:val="00873B4B"/>
    <w:rsid w:val="0088247A"/>
    <w:rsid w:val="00882F7D"/>
    <w:rsid w:val="00891E00"/>
    <w:rsid w:val="00892D08"/>
    <w:rsid w:val="008A0985"/>
    <w:rsid w:val="008E192F"/>
    <w:rsid w:val="008E1DC9"/>
    <w:rsid w:val="008E3D46"/>
    <w:rsid w:val="008E5A6D"/>
    <w:rsid w:val="008F32DF"/>
    <w:rsid w:val="008F4D20"/>
    <w:rsid w:val="00907A6E"/>
    <w:rsid w:val="00935EF3"/>
    <w:rsid w:val="00950F11"/>
    <w:rsid w:val="009927A3"/>
    <w:rsid w:val="0099366C"/>
    <w:rsid w:val="009A31DA"/>
    <w:rsid w:val="009D2FD5"/>
    <w:rsid w:val="009E321A"/>
    <w:rsid w:val="009E4B94"/>
    <w:rsid w:val="009F6A1B"/>
    <w:rsid w:val="00A17C99"/>
    <w:rsid w:val="00A30E4F"/>
    <w:rsid w:val="00A46BF5"/>
    <w:rsid w:val="00A606AA"/>
    <w:rsid w:val="00A61B84"/>
    <w:rsid w:val="00A63126"/>
    <w:rsid w:val="00A64EBD"/>
    <w:rsid w:val="00A66D43"/>
    <w:rsid w:val="00A91382"/>
    <w:rsid w:val="00A960FB"/>
    <w:rsid w:val="00AD1EEF"/>
    <w:rsid w:val="00AD7B6C"/>
    <w:rsid w:val="00AF1D02"/>
    <w:rsid w:val="00AF654D"/>
    <w:rsid w:val="00B00D92"/>
    <w:rsid w:val="00B07BF1"/>
    <w:rsid w:val="00B21642"/>
    <w:rsid w:val="00B35453"/>
    <w:rsid w:val="00B41A11"/>
    <w:rsid w:val="00BA2DDF"/>
    <w:rsid w:val="00BA736B"/>
    <w:rsid w:val="00BC3E8B"/>
    <w:rsid w:val="00BE038A"/>
    <w:rsid w:val="00BE7A4A"/>
    <w:rsid w:val="00BF097E"/>
    <w:rsid w:val="00BF65FA"/>
    <w:rsid w:val="00C008E8"/>
    <w:rsid w:val="00C07865"/>
    <w:rsid w:val="00C3125F"/>
    <w:rsid w:val="00C350B2"/>
    <w:rsid w:val="00C77D95"/>
    <w:rsid w:val="00C92680"/>
    <w:rsid w:val="00CB0644"/>
    <w:rsid w:val="00CB4BA8"/>
    <w:rsid w:val="00CE4CB3"/>
    <w:rsid w:val="00CE699D"/>
    <w:rsid w:val="00CF0657"/>
    <w:rsid w:val="00CF4B30"/>
    <w:rsid w:val="00D01905"/>
    <w:rsid w:val="00D05BCA"/>
    <w:rsid w:val="00D05F6D"/>
    <w:rsid w:val="00D5151E"/>
    <w:rsid w:val="00D71DDB"/>
    <w:rsid w:val="00D820D0"/>
    <w:rsid w:val="00D96141"/>
    <w:rsid w:val="00DA7855"/>
    <w:rsid w:val="00DB0B60"/>
    <w:rsid w:val="00DD67D1"/>
    <w:rsid w:val="00DE2B28"/>
    <w:rsid w:val="00DF21E1"/>
    <w:rsid w:val="00E31773"/>
    <w:rsid w:val="00E6343A"/>
    <w:rsid w:val="00E64B3F"/>
    <w:rsid w:val="00E71B21"/>
    <w:rsid w:val="00E7224B"/>
    <w:rsid w:val="00E9402F"/>
    <w:rsid w:val="00EC2B47"/>
    <w:rsid w:val="00EE5730"/>
    <w:rsid w:val="00F256AC"/>
    <w:rsid w:val="00F27544"/>
    <w:rsid w:val="00F36BC2"/>
    <w:rsid w:val="00F43AC7"/>
    <w:rsid w:val="00F478CB"/>
    <w:rsid w:val="00F716CB"/>
    <w:rsid w:val="00F82442"/>
    <w:rsid w:val="00FA3D84"/>
    <w:rsid w:val="00FA7A63"/>
    <w:rsid w:val="00FE2C9C"/>
    <w:rsid w:val="00FF0D3C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semiHidden="1"/>
    <w:lsdException w:name="header" w:semiHidden="1" w:unhideWhenUsed="1"/>
    <w:lsdException w:name="footer" w:semiHidden="1" w:uiPriority="21" w:unhideWhenUsed="1"/>
    <w:lsdException w:name="index heading" w:semiHidden="1"/>
    <w:lsdException w:name="caption" w:uiPriority="35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table of authorities" w:uiPriority="9"/>
    <w:lsdException w:name="macro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semiHidden="1" w:uiPriority="2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/>
    <w:lsdException w:name="TOC Heading" w:uiPriority="39"/>
  </w:latentStyles>
  <w:style w:type="paragraph" w:default="1" w:styleId="Normal">
    <w:name w:val="Normal"/>
    <w:qFormat/>
    <w:rsid w:val="00E6343A"/>
    <w:rPr>
      <w:lang w:val="nb-NO"/>
    </w:rPr>
  </w:style>
  <w:style w:type="paragraph" w:styleId="Heading1">
    <w:name w:val="heading 1"/>
    <w:basedOn w:val="Normal"/>
    <w:next w:val="Normal"/>
    <w:link w:val="Heading1Char"/>
    <w:uiPriority w:val="1"/>
    <w:qFormat/>
    <w:rsid w:val="00555AB9"/>
    <w:pPr>
      <w:keepNext/>
      <w:keepLines/>
      <w:spacing w:before="240" w:line="320" w:lineRule="atLeast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55AB9"/>
    <w:pPr>
      <w:keepNext/>
      <w:keepLines/>
      <w:spacing w:before="240" w:line="300" w:lineRule="atLeast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55AB9"/>
    <w:pPr>
      <w:keepNext/>
      <w:keepLines/>
      <w:spacing w:before="240" w:line="280" w:lineRule="atLeast"/>
      <w:contextualSpacing/>
      <w:outlineLvl w:val="2"/>
    </w:pPr>
    <w:rPr>
      <w:rFonts w:eastAsiaTheme="majorEastAsia" w:cstheme="majorBidi"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1"/>
    <w:rsid w:val="00555AB9"/>
    <w:pPr>
      <w:keepNext/>
      <w:keepLines/>
      <w:spacing w:before="240" w:line="280" w:lineRule="atLeast"/>
      <w:contextualSpacing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1"/>
    <w:rsid w:val="00555AB9"/>
    <w:pPr>
      <w:keepNext/>
      <w:keepLines/>
      <w:spacing w:before="240" w:line="280" w:lineRule="atLeast"/>
      <w:contextualSpacing/>
      <w:outlineLvl w:val="4"/>
    </w:pPr>
    <w:rPr>
      <w:rFonts w:eastAsiaTheme="majorEastAsia" w:cstheme="majorBidi"/>
      <w:i/>
      <w:sz w:val="22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882F7D"/>
    <w:pPr>
      <w:keepNext/>
      <w:keepLines/>
      <w:spacing w:before="240" w:after="60" w:line="260" w:lineRule="atLeast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882F7D"/>
    <w:pPr>
      <w:keepNext/>
      <w:keepLines/>
      <w:spacing w:before="240" w:after="60" w:line="260" w:lineRule="atLeast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882F7D"/>
    <w:pPr>
      <w:keepNext/>
      <w:keepLines/>
      <w:spacing w:before="240" w:after="60" w:line="260" w:lineRule="atLeast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882F7D"/>
    <w:pPr>
      <w:keepNext/>
      <w:keepLines/>
      <w:spacing w:before="240" w:after="60" w:line="260" w:lineRule="atLeast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9E321A"/>
    <w:rPr>
      <w:sz w:val="16"/>
    </w:rPr>
  </w:style>
  <w:style w:type="paragraph" w:styleId="Footer">
    <w:name w:val="footer"/>
    <w:basedOn w:val="Normal"/>
    <w:link w:val="FooterCh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9E321A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55AB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55AB9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55AB9"/>
    <w:rPr>
      <w:rFonts w:eastAsiaTheme="majorEastAsia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55AB9"/>
    <w:rPr>
      <w:rFonts w:eastAsiaTheme="majorEastAsia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1"/>
    <w:rsid w:val="00555AB9"/>
    <w:rPr>
      <w:rFonts w:eastAsiaTheme="majorEastAsia" w:cstheme="majorBidi"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882F7D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82F7D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82F7D"/>
    <w:rPr>
      <w:rFonts w:eastAsiaTheme="majorEastAsia" w:cstheme="majorBidi"/>
      <w:b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82F7D"/>
    <w:rPr>
      <w:rFonts w:eastAsiaTheme="majorEastAsia" w:cstheme="majorBidi"/>
      <w:b/>
      <w:iCs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9E321A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9E321A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1A4BF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9E321A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9"/>
    <w:semiHidden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9"/>
    <w:semiHidden/>
    <w:rsid w:val="009E4B94"/>
    <w:pPr>
      <w:ind w:right="567"/>
    </w:pPr>
  </w:style>
  <w:style w:type="paragraph" w:styleId="TOC3">
    <w:name w:val="toc 3"/>
    <w:basedOn w:val="Normal"/>
    <w:next w:val="Normal"/>
    <w:uiPriority w:val="9"/>
    <w:semiHidden/>
    <w:rsid w:val="009E4B94"/>
    <w:pPr>
      <w:ind w:right="567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basedOn w:val="Heading1"/>
    <w:next w:val="Normal"/>
    <w:uiPriority w:val="9"/>
    <w:semiHidden/>
    <w:rsid w:val="002E74A4"/>
    <w:pPr>
      <w:spacing w:before="0" w:after="520" w:line="360" w:lineRule="atLeast"/>
      <w:outlineLvl w:val="9"/>
    </w:p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80A3BF" w:themeColor="text1" w:themeTint="80"/>
        <w:left w:val="single" w:sz="2" w:space="10" w:color="80A3BF" w:themeColor="text1" w:themeTint="80"/>
        <w:bottom w:val="single" w:sz="2" w:space="10" w:color="80A3BF" w:themeColor="text1" w:themeTint="80"/>
        <w:right w:val="single" w:sz="2" w:space="10" w:color="80A3B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9E321A"/>
    <w:rPr>
      <w:sz w:val="16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9E321A"/>
    <w:rPr>
      <w:sz w:val="16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634409"/>
    <w:rPr>
      <w:color w:val="000000"/>
      <w:sz w:val="14"/>
    </w:rPr>
  </w:style>
  <w:style w:type="paragraph" w:customStyle="1" w:styleId="Template">
    <w:name w:val="Template"/>
    <w:uiPriority w:val="8"/>
    <w:semiHidden/>
    <w:rsid w:val="0081375E"/>
    <w:pPr>
      <w:spacing w:line="168" w:lineRule="atLeast"/>
    </w:pPr>
    <w:rPr>
      <w:noProof/>
      <w:sz w:val="14"/>
      <w:lang w:val="nb-NO"/>
    </w:rPr>
  </w:style>
  <w:style w:type="paragraph" w:customStyle="1" w:styleId="Template-Address">
    <w:name w:val="Template - Address"/>
    <w:basedOn w:val="Template"/>
    <w:uiPriority w:val="8"/>
    <w:semiHidden/>
    <w:rsid w:val="00634409"/>
    <w:pPr>
      <w:tabs>
        <w:tab w:val="left" w:pos="567"/>
      </w:tabs>
      <w:spacing w:line="168" w:lineRule="exact"/>
      <w:jc w:val="right"/>
    </w:pPr>
    <w:rPr>
      <w:color w:val="000000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634409"/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E321A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094ABD"/>
    <w:pPr>
      <w:spacing w:before="40" w:after="40"/>
      <w:ind w:left="113" w:right="113"/>
    </w:pPr>
    <w:rPr>
      <w:sz w:val="16"/>
      <w:lang w:val="en-GB"/>
    </w:rPr>
  </w:style>
  <w:style w:type="paragraph" w:customStyle="1" w:styleId="Table-Text">
    <w:name w:val="Table - Text"/>
    <w:basedOn w:val="Table"/>
    <w:uiPriority w:val="4"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2C4457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9E321A"/>
    <w:rPr>
      <w:b/>
      <w:iCs/>
      <w:color w:val="2C4457" w:themeColor="text1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D5151E"/>
    <w:pPr>
      <w:spacing w:after="288" w:line="288" w:lineRule="exact"/>
      <w:contextualSpacing/>
    </w:pPr>
    <w:rPr>
      <w:b/>
      <w:sz w:val="24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ocumentinfo">
    <w:name w:val="Template - Document info"/>
    <w:basedOn w:val="Template"/>
    <w:uiPriority w:val="8"/>
    <w:semiHidden/>
    <w:rsid w:val="00176A3E"/>
    <w:pPr>
      <w:tabs>
        <w:tab w:val="right" w:pos="3742"/>
      </w:tabs>
      <w:spacing w:line="216" w:lineRule="atLeast"/>
    </w:pPr>
    <w:rPr>
      <w:color w:val="000000"/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8137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1A"/>
    <w:rPr>
      <w:rFonts w:ascii="Tahoma" w:hAnsi="Tahoma" w:cs="Tahoma"/>
      <w:sz w:val="16"/>
      <w:szCs w:val="16"/>
    </w:rPr>
  </w:style>
  <w:style w:type="paragraph" w:customStyle="1" w:styleId="Templage-Phone">
    <w:name w:val="Templage - Phone"/>
    <w:basedOn w:val="Template"/>
    <w:next w:val="Template-Address"/>
    <w:uiPriority w:val="8"/>
    <w:semiHidden/>
    <w:rsid w:val="00634409"/>
    <w:pPr>
      <w:jc w:val="right"/>
    </w:pPr>
    <w:rPr>
      <w:b/>
      <w:color w:val="000000"/>
    </w:rPr>
  </w:style>
  <w:style w:type="paragraph" w:customStyle="1" w:styleId="Template-AddressBlue">
    <w:name w:val="Template - Address Blue"/>
    <w:basedOn w:val="Template-Address"/>
    <w:uiPriority w:val="8"/>
    <w:semiHidden/>
    <w:rsid w:val="00F478CB"/>
    <w:pPr>
      <w:jc w:val="left"/>
    </w:pPr>
    <w:rPr>
      <w:color w:val="003C74"/>
    </w:rPr>
  </w:style>
  <w:style w:type="paragraph" w:customStyle="1" w:styleId="Template-CompanyNameBlue">
    <w:name w:val="Template - Company Name Blue"/>
    <w:basedOn w:val="Template-CompanyName"/>
    <w:next w:val="Template-AddressBlue"/>
    <w:uiPriority w:val="8"/>
    <w:semiHidden/>
    <w:rsid w:val="00F478CB"/>
    <w:pPr>
      <w:jc w:val="left"/>
    </w:pPr>
    <w:rPr>
      <w:color w:val="003C74"/>
    </w:rPr>
  </w:style>
  <w:style w:type="paragraph" w:customStyle="1" w:styleId="Template-DocumentInfoBlue">
    <w:name w:val="Template - Document Info Blue"/>
    <w:basedOn w:val="Template-Documentinfo"/>
    <w:uiPriority w:val="8"/>
    <w:semiHidden/>
    <w:qFormat/>
    <w:rsid w:val="00236F31"/>
    <w:pPr>
      <w:tabs>
        <w:tab w:val="clear" w:pos="3742"/>
        <w:tab w:val="left" w:pos="2087"/>
      </w:tabs>
    </w:pPr>
    <w:rPr>
      <w:color w:val="003C74"/>
    </w:rPr>
  </w:style>
  <w:style w:type="paragraph" w:customStyle="1" w:styleId="Template-AddressSweden">
    <w:name w:val="Template - Address Sweden"/>
    <w:basedOn w:val="Template-Address"/>
    <w:uiPriority w:val="8"/>
    <w:semiHidden/>
    <w:rsid w:val="009D2FD5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semiHidden="1"/>
    <w:lsdException w:name="header" w:semiHidden="1" w:unhideWhenUsed="1"/>
    <w:lsdException w:name="footer" w:semiHidden="1" w:uiPriority="21" w:unhideWhenUsed="1"/>
    <w:lsdException w:name="index heading" w:semiHidden="1"/>
    <w:lsdException w:name="caption" w:uiPriority="35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table of authorities" w:uiPriority="9"/>
    <w:lsdException w:name="macro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semiHidden="1" w:uiPriority="2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/>
    <w:lsdException w:name="TOC Heading" w:uiPriority="39"/>
  </w:latentStyles>
  <w:style w:type="paragraph" w:default="1" w:styleId="Normal">
    <w:name w:val="Normal"/>
    <w:qFormat/>
    <w:rsid w:val="00E6343A"/>
    <w:rPr>
      <w:lang w:val="nb-NO"/>
    </w:rPr>
  </w:style>
  <w:style w:type="paragraph" w:styleId="Heading1">
    <w:name w:val="heading 1"/>
    <w:basedOn w:val="Normal"/>
    <w:next w:val="Normal"/>
    <w:link w:val="Heading1Char"/>
    <w:uiPriority w:val="1"/>
    <w:qFormat/>
    <w:rsid w:val="00555AB9"/>
    <w:pPr>
      <w:keepNext/>
      <w:keepLines/>
      <w:spacing w:before="240" w:line="320" w:lineRule="atLeast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55AB9"/>
    <w:pPr>
      <w:keepNext/>
      <w:keepLines/>
      <w:spacing w:before="240" w:line="300" w:lineRule="atLeast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55AB9"/>
    <w:pPr>
      <w:keepNext/>
      <w:keepLines/>
      <w:spacing w:before="240" w:line="280" w:lineRule="atLeast"/>
      <w:contextualSpacing/>
      <w:outlineLvl w:val="2"/>
    </w:pPr>
    <w:rPr>
      <w:rFonts w:eastAsiaTheme="majorEastAsia" w:cstheme="majorBidi"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1"/>
    <w:rsid w:val="00555AB9"/>
    <w:pPr>
      <w:keepNext/>
      <w:keepLines/>
      <w:spacing w:before="240" w:line="280" w:lineRule="atLeast"/>
      <w:contextualSpacing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1"/>
    <w:rsid w:val="00555AB9"/>
    <w:pPr>
      <w:keepNext/>
      <w:keepLines/>
      <w:spacing w:before="240" w:line="280" w:lineRule="atLeast"/>
      <w:contextualSpacing/>
      <w:outlineLvl w:val="4"/>
    </w:pPr>
    <w:rPr>
      <w:rFonts w:eastAsiaTheme="majorEastAsia" w:cstheme="majorBidi"/>
      <w:i/>
      <w:sz w:val="22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882F7D"/>
    <w:pPr>
      <w:keepNext/>
      <w:keepLines/>
      <w:spacing w:before="240" w:after="60" w:line="260" w:lineRule="atLeast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882F7D"/>
    <w:pPr>
      <w:keepNext/>
      <w:keepLines/>
      <w:spacing w:before="240" w:after="60" w:line="260" w:lineRule="atLeast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882F7D"/>
    <w:pPr>
      <w:keepNext/>
      <w:keepLines/>
      <w:spacing w:before="240" w:after="60" w:line="260" w:lineRule="atLeast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882F7D"/>
    <w:pPr>
      <w:keepNext/>
      <w:keepLines/>
      <w:spacing w:before="240" w:after="60" w:line="260" w:lineRule="atLeast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9E321A"/>
    <w:rPr>
      <w:sz w:val="16"/>
    </w:rPr>
  </w:style>
  <w:style w:type="paragraph" w:styleId="Footer">
    <w:name w:val="footer"/>
    <w:basedOn w:val="Normal"/>
    <w:link w:val="FooterChar"/>
    <w:uiPriority w:val="21"/>
    <w:semiHidden/>
    <w:rsid w:val="006B30A9"/>
    <w:pPr>
      <w:tabs>
        <w:tab w:val="center" w:pos="4819"/>
        <w:tab w:val="right" w:pos="9638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9E321A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55AB9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55AB9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55AB9"/>
    <w:rPr>
      <w:rFonts w:eastAsiaTheme="majorEastAsia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55AB9"/>
    <w:rPr>
      <w:rFonts w:eastAsiaTheme="majorEastAsia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1"/>
    <w:rsid w:val="00555AB9"/>
    <w:rPr>
      <w:rFonts w:eastAsiaTheme="majorEastAsia" w:cstheme="majorBidi"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882F7D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82F7D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82F7D"/>
    <w:rPr>
      <w:rFonts w:eastAsiaTheme="majorEastAsia" w:cstheme="majorBidi"/>
      <w:b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82F7D"/>
    <w:rPr>
      <w:rFonts w:eastAsiaTheme="majorEastAsia" w:cstheme="majorBidi"/>
      <w:b/>
      <w:iCs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9E321A"/>
    <w:rPr>
      <w:rFonts w:eastAsiaTheme="majorEastAsia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9E321A"/>
    <w:rPr>
      <w:rFonts w:eastAsiaTheme="majorEastAsia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1A4BF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9E321A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9"/>
    <w:semiHidden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9"/>
    <w:semiHidden/>
    <w:rsid w:val="009E4B94"/>
    <w:pPr>
      <w:ind w:right="567"/>
    </w:pPr>
  </w:style>
  <w:style w:type="paragraph" w:styleId="TOC3">
    <w:name w:val="toc 3"/>
    <w:basedOn w:val="Normal"/>
    <w:next w:val="Normal"/>
    <w:uiPriority w:val="9"/>
    <w:semiHidden/>
    <w:rsid w:val="009E4B94"/>
    <w:pPr>
      <w:ind w:right="567"/>
    </w:pPr>
  </w:style>
  <w:style w:type="paragraph" w:styleId="TOC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TOCHeading">
    <w:name w:val="TOC Heading"/>
    <w:basedOn w:val="Heading1"/>
    <w:next w:val="Normal"/>
    <w:uiPriority w:val="9"/>
    <w:semiHidden/>
    <w:rsid w:val="002E74A4"/>
    <w:pPr>
      <w:spacing w:before="0" w:after="520" w:line="360" w:lineRule="atLeast"/>
      <w:outlineLvl w:val="9"/>
    </w:p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80A3BF" w:themeColor="text1" w:themeTint="80"/>
        <w:left w:val="single" w:sz="2" w:space="10" w:color="80A3BF" w:themeColor="text1" w:themeTint="80"/>
        <w:bottom w:val="single" w:sz="2" w:space="10" w:color="80A3BF" w:themeColor="text1" w:themeTint="80"/>
        <w:right w:val="single" w:sz="2" w:space="10" w:color="80A3B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9E321A"/>
    <w:rPr>
      <w:sz w:val="16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9E321A"/>
    <w:rPr>
      <w:sz w:val="16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634409"/>
    <w:rPr>
      <w:color w:val="000000"/>
      <w:sz w:val="14"/>
    </w:rPr>
  </w:style>
  <w:style w:type="paragraph" w:customStyle="1" w:styleId="Template">
    <w:name w:val="Template"/>
    <w:uiPriority w:val="8"/>
    <w:semiHidden/>
    <w:rsid w:val="0081375E"/>
    <w:pPr>
      <w:spacing w:line="168" w:lineRule="atLeast"/>
    </w:pPr>
    <w:rPr>
      <w:noProof/>
      <w:sz w:val="14"/>
      <w:lang w:val="nb-NO"/>
    </w:rPr>
  </w:style>
  <w:style w:type="paragraph" w:customStyle="1" w:styleId="Template-Address">
    <w:name w:val="Template - Address"/>
    <w:basedOn w:val="Template"/>
    <w:uiPriority w:val="8"/>
    <w:semiHidden/>
    <w:rsid w:val="00634409"/>
    <w:pPr>
      <w:tabs>
        <w:tab w:val="left" w:pos="567"/>
      </w:tabs>
      <w:spacing w:line="168" w:lineRule="exact"/>
      <w:jc w:val="right"/>
    </w:pPr>
    <w:rPr>
      <w:color w:val="000000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634409"/>
    <w:rPr>
      <w:b/>
    </w:rPr>
  </w:style>
  <w:style w:type="paragraph" w:styleId="TOAHeading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E321A"/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</w:rPr>
  </w:style>
  <w:style w:type="paragraph" w:customStyle="1" w:styleId="Table">
    <w:name w:val="Table"/>
    <w:uiPriority w:val="4"/>
    <w:rsid w:val="00094ABD"/>
    <w:pPr>
      <w:spacing w:before="40" w:after="40"/>
      <w:ind w:left="113" w:right="113"/>
    </w:pPr>
    <w:rPr>
      <w:sz w:val="16"/>
      <w:lang w:val="en-GB"/>
    </w:rPr>
  </w:style>
  <w:style w:type="paragraph" w:customStyle="1" w:styleId="Table-Text">
    <w:name w:val="Table - Text"/>
    <w:basedOn w:val="Table"/>
    <w:uiPriority w:val="4"/>
    <w:rsid w:val="00424709"/>
  </w:style>
  <w:style w:type="paragraph" w:customStyle="1" w:styleId="Table-TextTotal">
    <w:name w:val="Table - Text Total"/>
    <w:basedOn w:val="Table-Text"/>
    <w:uiPriority w:val="4"/>
    <w:rsid w:val="00424709"/>
    <w:rPr>
      <w:b/>
    </w:rPr>
  </w:style>
  <w:style w:type="paragraph" w:customStyle="1" w:styleId="Table-Numbers">
    <w:name w:val="Table - Numbers"/>
    <w:basedOn w:val="Table"/>
    <w:uiPriority w:val="4"/>
    <w:rsid w:val="00424709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2C4457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9E321A"/>
    <w:rPr>
      <w:b/>
      <w:iCs/>
      <w:color w:val="2C4457" w:themeColor="text1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655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D5151E"/>
    <w:pPr>
      <w:spacing w:after="288" w:line="288" w:lineRule="exact"/>
      <w:contextualSpacing/>
    </w:pPr>
    <w:rPr>
      <w:b/>
      <w:sz w:val="24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ocumentinfo">
    <w:name w:val="Template - Document info"/>
    <w:basedOn w:val="Template"/>
    <w:uiPriority w:val="8"/>
    <w:semiHidden/>
    <w:rsid w:val="00176A3E"/>
    <w:pPr>
      <w:tabs>
        <w:tab w:val="right" w:pos="3742"/>
      </w:tabs>
      <w:spacing w:line="216" w:lineRule="atLeast"/>
    </w:pPr>
    <w:rPr>
      <w:color w:val="000000"/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8137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1A"/>
    <w:rPr>
      <w:rFonts w:ascii="Tahoma" w:hAnsi="Tahoma" w:cs="Tahoma"/>
      <w:sz w:val="16"/>
      <w:szCs w:val="16"/>
    </w:rPr>
  </w:style>
  <w:style w:type="paragraph" w:customStyle="1" w:styleId="Templage-Phone">
    <w:name w:val="Templage - Phone"/>
    <w:basedOn w:val="Template"/>
    <w:next w:val="Template-Address"/>
    <w:uiPriority w:val="8"/>
    <w:semiHidden/>
    <w:rsid w:val="00634409"/>
    <w:pPr>
      <w:jc w:val="right"/>
    </w:pPr>
    <w:rPr>
      <w:b/>
      <w:color w:val="000000"/>
    </w:rPr>
  </w:style>
  <w:style w:type="paragraph" w:customStyle="1" w:styleId="Template-AddressBlue">
    <w:name w:val="Template - Address Blue"/>
    <w:basedOn w:val="Template-Address"/>
    <w:uiPriority w:val="8"/>
    <w:semiHidden/>
    <w:rsid w:val="00F478CB"/>
    <w:pPr>
      <w:jc w:val="left"/>
    </w:pPr>
    <w:rPr>
      <w:color w:val="003C74"/>
    </w:rPr>
  </w:style>
  <w:style w:type="paragraph" w:customStyle="1" w:styleId="Template-CompanyNameBlue">
    <w:name w:val="Template - Company Name Blue"/>
    <w:basedOn w:val="Template-CompanyName"/>
    <w:next w:val="Template-AddressBlue"/>
    <w:uiPriority w:val="8"/>
    <w:semiHidden/>
    <w:rsid w:val="00F478CB"/>
    <w:pPr>
      <w:jc w:val="left"/>
    </w:pPr>
    <w:rPr>
      <w:color w:val="003C74"/>
    </w:rPr>
  </w:style>
  <w:style w:type="paragraph" w:customStyle="1" w:styleId="Template-DocumentInfoBlue">
    <w:name w:val="Template - Document Info Blue"/>
    <w:basedOn w:val="Template-Documentinfo"/>
    <w:uiPriority w:val="8"/>
    <w:semiHidden/>
    <w:qFormat/>
    <w:rsid w:val="00236F31"/>
    <w:pPr>
      <w:tabs>
        <w:tab w:val="clear" w:pos="3742"/>
        <w:tab w:val="left" w:pos="2087"/>
      </w:tabs>
    </w:pPr>
    <w:rPr>
      <w:color w:val="003C74"/>
    </w:rPr>
  </w:style>
  <w:style w:type="paragraph" w:customStyle="1" w:styleId="Template-AddressSweden">
    <w:name w:val="Template - Address Sweden"/>
    <w:basedOn w:val="Template-Address"/>
    <w:uiPriority w:val="8"/>
    <w:semiHidden/>
    <w:rsid w:val="009D2FD5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Letter.dotm" TargetMode="External"/></Relationships>
</file>

<file path=word/theme/theme1.xml><?xml version="1.0" encoding="utf-8"?>
<a:theme xmlns:a="http://schemas.openxmlformats.org/drawingml/2006/main" name="Office Theme">
  <a:themeElements>
    <a:clrScheme name="Gjensidige">
      <a:dk1>
        <a:srgbClr val="2C4457"/>
      </a:dk1>
      <a:lt1>
        <a:srgbClr val="FFFFFF"/>
      </a:lt1>
      <a:dk2>
        <a:srgbClr val="003C74"/>
      </a:dk2>
      <a:lt2>
        <a:srgbClr val="D5ECF0"/>
      </a:lt2>
      <a:accent1>
        <a:srgbClr val="007096"/>
      </a:accent1>
      <a:accent2>
        <a:srgbClr val="653279"/>
      </a:accent2>
      <a:accent3>
        <a:srgbClr val="65B32E"/>
      </a:accent3>
      <a:accent4>
        <a:srgbClr val="A69E96"/>
      </a:accent4>
      <a:accent5>
        <a:srgbClr val="00A8D7"/>
      </a:accent5>
      <a:accent6>
        <a:srgbClr val="00692F"/>
      </a:accent6>
      <a:hlink>
        <a:srgbClr val="00A8D7"/>
      </a:hlink>
      <a:folHlink>
        <a:srgbClr val="5E1F7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69290-C587-4165-A300-2D8EE945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Letter.dotm</Template>
  <TotalTime>4</TotalTime>
  <Pages>2</Pages>
  <Words>268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Gjensidige ASA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Torstein Aas-Hansen</dc:creator>
  <cp:lastModifiedBy>Viktor Varland</cp:lastModifiedBy>
  <cp:revision>3</cp:revision>
  <dcterms:created xsi:type="dcterms:W3CDTF">2015-07-03T06:38:00Z</dcterms:created>
  <dcterms:modified xsi:type="dcterms:W3CDTF">2015-07-03T07:10:00Z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Letter</vt:lpwstr>
  </property>
  <property fmtid="{D5CDD505-2E9C-101B-9397-08002B2CF9AE}" pid="6" name="SD_Salutation">
    <vt:lpwstr>False</vt:lpwstr>
  </property>
  <property fmtid="{D5CDD505-2E9C-101B-9397-08002B2CF9AE}" pid="7" name="SD_DocumentLanguageString">
    <vt:lpwstr>Norwegian (Bokmål)</vt:lpwstr>
  </property>
  <property fmtid="{D5CDD505-2E9C-101B-9397-08002B2CF9AE}" pid="8" name="SD_CtlText_Usersettings_Userprofile">
    <vt:lpwstr>Type new profile name</vt:lpwstr>
  </property>
  <property fmtid="{D5CDD505-2E9C-101B-9397-08002B2CF9AE}" pid="9" name="SD_DocumentLanguage">
    <vt:lpwstr>nb-NO</vt:lpwstr>
  </property>
  <property fmtid="{D5CDD505-2E9C-101B-9397-08002B2CF9AE}" pid="10" name="sdDocumentDate">
    <vt:lpwstr>41910</vt:lpwstr>
  </property>
  <property fmtid="{D5CDD505-2E9C-101B-9397-08002B2CF9AE}" pid="11" name="sdDocumentDateFormat">
    <vt:lpwstr>nb-NO:d. MMMM yyyy</vt:lpwstr>
  </property>
  <property fmtid="{D5CDD505-2E9C-101B-9397-08002B2CF9AE}" pid="12" name="SD_CtlText_General_Reference">
    <vt:lpwstr/>
  </property>
  <property fmtid="{D5CDD505-2E9C-101B-9397-08002B2CF9AE}" pid="13" name="SD_CtlText_Generelt_Salutation">
    <vt:lpwstr>1</vt:lpwstr>
  </property>
  <property fmtid="{D5CDD505-2E9C-101B-9397-08002B2CF9AE}" pid="14" name="SD_UserprofileName">
    <vt:lpwstr>Type new profile name</vt:lpwstr>
  </property>
  <property fmtid="{D5CDD505-2E9C-101B-9397-08002B2CF9AE}" pid="15" name="SD_USR_Name">
    <vt:lpwstr>Torstein Aas-Hansen</vt:lpwstr>
  </property>
  <property fmtid="{D5CDD505-2E9C-101B-9397-08002B2CF9AE}" pid="16" name="SD_USR_Title">
    <vt:lpwstr/>
  </property>
  <property fmtid="{D5CDD505-2E9C-101B-9397-08002B2CF9AE}" pid="17" name="SD_USR_Department">
    <vt:lpwstr/>
  </property>
  <property fmtid="{D5CDD505-2E9C-101B-9397-08002B2CF9AE}" pid="18" name="SD_USR_Mobile">
    <vt:lpwstr/>
  </property>
  <property fmtid="{D5CDD505-2E9C-101B-9397-08002B2CF9AE}" pid="19" name="SD_USR_DirectPhone">
    <vt:lpwstr/>
  </property>
  <property fmtid="{D5CDD505-2E9C-101B-9397-08002B2CF9AE}" pid="20" name="SD_USR_Email">
    <vt:lpwstr/>
  </property>
  <property fmtid="{D5CDD505-2E9C-101B-9397-08002B2CF9AE}" pid="21" name="DocumentInfoFinished">
    <vt:lpwstr>True</vt:lpwstr>
  </property>
  <property fmtid="{D5CDD505-2E9C-101B-9397-08002B2CF9AE}" pid="22" name="_MarkAsFinal">
    <vt:bool>true</vt:bool>
  </property>
</Properties>
</file>